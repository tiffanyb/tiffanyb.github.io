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19"/>
        <w:gridCol w:w="541"/>
        <w:gridCol w:w="8650"/>
      </w:tblGrid>
      <w:tr w:rsidR="009F19E9" w14:paraId="620EC322" w14:textId="77777777" w:rsidTr="001D75CA">
        <w:tc>
          <w:tcPr>
            <w:tcW w:w="749" w:type="pct"/>
          </w:tcPr>
          <w:p w14:paraId="1B89BA05" w14:textId="77777777" w:rsidR="009F19E9" w:rsidRDefault="009F19E9" w:rsidP="00620EA4">
            <w:pPr>
              <w:pStyle w:val="Heading1"/>
            </w:pPr>
          </w:p>
        </w:tc>
        <w:tc>
          <w:tcPr>
            <w:tcW w:w="250" w:type="pct"/>
          </w:tcPr>
          <w:p w14:paraId="0DB2072B" w14:textId="77777777" w:rsidR="009F19E9" w:rsidRPr="009F19E9" w:rsidRDefault="009F19E9" w:rsidP="009F19E9"/>
        </w:tc>
        <w:tc>
          <w:tcPr>
            <w:tcW w:w="4001" w:type="pct"/>
          </w:tcPr>
          <w:p w14:paraId="01C9BCB0" w14:textId="77777777" w:rsidR="009F19E9" w:rsidRDefault="00D5345D" w:rsidP="00620EA4">
            <w:pPr>
              <w:pStyle w:val="Title"/>
            </w:pPr>
            <w:r>
              <w:t>Tiffany Bao</w:t>
            </w:r>
          </w:p>
          <w:p w14:paraId="33586B07" w14:textId="77777777" w:rsidR="009F19E9" w:rsidRDefault="00D5345D" w:rsidP="00D5345D">
            <w:pPr>
              <w:pStyle w:val="ContactDetails"/>
            </w:pPr>
            <w:r>
              <w:t>5608 Beacon Street Apartment 1,</w:t>
            </w:r>
            <w:r w:rsidR="009F19E9">
              <w:t xml:space="preserve"> </w:t>
            </w:r>
            <w:r>
              <w:t>Pittsburgh</w:t>
            </w:r>
            <w:r w:rsidR="009F19E9">
              <w:t xml:space="preserve">, </w:t>
            </w:r>
            <w:r>
              <w:t>PA</w:t>
            </w:r>
            <w:r w:rsidR="009F19E9">
              <w:t xml:space="preserve"> </w:t>
            </w:r>
            <w:r>
              <w:t>15217</w:t>
            </w:r>
            <w:r w:rsidR="009F19E9">
              <w:br/>
              <w:t xml:space="preserve">T: </w:t>
            </w:r>
            <w:r>
              <w:t>412-254-</w:t>
            </w:r>
            <w:proofErr w:type="gramStart"/>
            <w:r>
              <w:t>4744</w:t>
            </w:r>
            <w:r w:rsidR="009F19E9">
              <w:t xml:space="preserve">  E</w:t>
            </w:r>
            <w:proofErr w:type="gramEnd"/>
            <w:r w:rsidR="009F19E9">
              <w:t xml:space="preserve">: </w:t>
            </w:r>
            <w:r>
              <w:t>tiffanybao@cmu.edu</w:t>
            </w:r>
            <w:r w:rsidR="009F19E9">
              <w:t xml:space="preserve"> </w:t>
            </w:r>
          </w:p>
        </w:tc>
      </w:tr>
      <w:tr w:rsidR="009F19E9" w14:paraId="5ABE92A0" w14:textId="77777777" w:rsidTr="001D75CA">
        <w:tc>
          <w:tcPr>
            <w:tcW w:w="749" w:type="pct"/>
          </w:tcPr>
          <w:p w14:paraId="6B60ED27" w14:textId="77777777" w:rsidR="009F19E9" w:rsidRDefault="009F19E9" w:rsidP="009F19E9">
            <w:pPr>
              <w:pStyle w:val="SpaceBetween"/>
            </w:pPr>
          </w:p>
        </w:tc>
        <w:tc>
          <w:tcPr>
            <w:tcW w:w="250" w:type="pct"/>
          </w:tcPr>
          <w:p w14:paraId="0076F067" w14:textId="77777777" w:rsidR="009F19E9" w:rsidRPr="009F19E9" w:rsidRDefault="009F19E9" w:rsidP="009F19E9">
            <w:pPr>
              <w:pStyle w:val="SpaceBetween"/>
            </w:pPr>
          </w:p>
        </w:tc>
        <w:tc>
          <w:tcPr>
            <w:tcW w:w="4001" w:type="pct"/>
          </w:tcPr>
          <w:p w14:paraId="6DF13D03" w14:textId="77777777" w:rsidR="009F19E9" w:rsidRPr="009F19E9" w:rsidRDefault="009F19E9" w:rsidP="009F19E9">
            <w:pPr>
              <w:pStyle w:val="SpaceBetween"/>
            </w:pPr>
          </w:p>
        </w:tc>
      </w:tr>
      <w:tr w:rsidR="009F19E9" w14:paraId="629660D5" w14:textId="77777777" w:rsidTr="001D75CA">
        <w:tc>
          <w:tcPr>
            <w:tcW w:w="749" w:type="pct"/>
          </w:tcPr>
          <w:p w14:paraId="5C0BF723" w14:textId="77777777" w:rsidR="009F19E9" w:rsidRDefault="00D5345D" w:rsidP="00620EA4">
            <w:pPr>
              <w:pStyle w:val="Heading1"/>
            </w:pPr>
            <w:r>
              <w:t>Education</w:t>
            </w:r>
          </w:p>
        </w:tc>
        <w:tc>
          <w:tcPr>
            <w:tcW w:w="250" w:type="pct"/>
          </w:tcPr>
          <w:p w14:paraId="5214F2F3" w14:textId="77777777" w:rsidR="009F19E9" w:rsidRPr="009F19E9" w:rsidRDefault="009F19E9" w:rsidP="009F19E9"/>
        </w:tc>
        <w:tc>
          <w:tcPr>
            <w:tcW w:w="4001" w:type="pct"/>
          </w:tcPr>
          <w:sdt>
            <w:sdtPr>
              <w:id w:val="8394789"/>
              <w:placeholder>
                <w:docPart w:val="FCED6921D86A344FBAEF4CF3770CA2DA"/>
              </w:placeholder>
            </w:sdtPr>
            <w:sdtEndPr>
              <w:rPr>
                <w:rStyle w:val="Heading1Char"/>
                <w:rFonts w:asciiTheme="majorHAnsi" w:eastAsiaTheme="majorEastAsia" w:hAnsiTheme="majorHAnsi" w:cstheme="majorBidi"/>
                <w:b/>
                <w:bCs/>
                <w:sz w:val="18"/>
                <w:szCs w:val="24"/>
              </w:rPr>
            </w:sdtEndPr>
            <w:sdtContent>
              <w:p w14:paraId="08B92A13" w14:textId="77777777" w:rsidR="009539DA" w:rsidRDefault="00D5345D" w:rsidP="00505A6A">
                <w:pPr>
                  <w:pStyle w:val="BodyText"/>
                  <w:rPr>
                    <w:rStyle w:val="Heading1Char"/>
                  </w:rPr>
                </w:pPr>
                <w:r w:rsidRPr="00D5345D">
                  <w:rPr>
                    <w:rStyle w:val="Heading1Char"/>
                  </w:rPr>
                  <w:t xml:space="preserve">Ph.D. Candidate, Carnegie Mellon University                                     </w:t>
                </w:r>
                <w:r>
                  <w:rPr>
                    <w:rStyle w:val="Heading1Char"/>
                  </w:rPr>
                  <w:t xml:space="preserve">                             2012 – </w:t>
                </w:r>
                <w:r w:rsidRPr="00D5345D">
                  <w:rPr>
                    <w:rStyle w:val="Heading1Char"/>
                  </w:rPr>
                  <w:t>present</w:t>
                </w:r>
              </w:p>
              <w:sdt>
                <w:sdtPr>
                  <w:id w:val="912506196"/>
                  <w:placeholder>
                    <w:docPart w:val="808854856AFF2446ACD602C5A17AD09E"/>
                  </w:placeholder>
                </w:sdtPr>
                <w:sdtContent>
                  <w:p w14:paraId="428FCD8E" w14:textId="77777777" w:rsidR="009539DA" w:rsidRDefault="009539DA" w:rsidP="00505A6A">
                    <w:pPr>
                      <w:pStyle w:val="BodyText"/>
                    </w:pPr>
                    <w:r>
                      <w:t xml:space="preserve">Department of </w:t>
                    </w:r>
                    <w:r w:rsidRPr="009539DA">
                      <w:t>Electrical and Computer Engineering</w:t>
                    </w:r>
                  </w:p>
                  <w:p w14:paraId="21CD9256" w14:textId="77777777" w:rsidR="009539DA" w:rsidRPr="009539DA" w:rsidRDefault="009539DA" w:rsidP="00505A6A">
                    <w:pPr>
                      <w:pStyle w:val="BodyText"/>
                      <w:rPr>
                        <w:rStyle w:val="Heading1Char"/>
                        <w:rFonts w:asciiTheme="minorHAnsi" w:eastAsiaTheme="minorEastAsia" w:hAnsiTheme="minorHAnsi" w:cstheme="minorBidi"/>
                        <w:b w:val="0"/>
                        <w:bCs w:val="0"/>
                        <w:szCs w:val="22"/>
                      </w:rPr>
                    </w:pPr>
                    <w:r w:rsidRPr="009539DA">
                      <w:t xml:space="preserve">Advisor: Professor David </w:t>
                    </w:r>
                    <w:proofErr w:type="spellStart"/>
                    <w:r w:rsidRPr="009539DA">
                      <w:t>Brumley</w:t>
                    </w:r>
                    <w:proofErr w:type="spellEnd"/>
                  </w:p>
                </w:sdtContent>
              </w:sdt>
              <w:p w14:paraId="6673A73C" w14:textId="77777777" w:rsidR="009539DA" w:rsidRDefault="00D5345D" w:rsidP="00505A6A">
                <w:pPr>
                  <w:pStyle w:val="BodyText"/>
                  <w:rPr>
                    <w:rStyle w:val="Heading1Char"/>
                  </w:rPr>
                </w:pPr>
                <w:r>
                  <w:rPr>
                    <w:rStyle w:val="Heading1Char"/>
                  </w:rPr>
                  <w:t xml:space="preserve">Bachelor of Science, Peking University                                                                                   2008 </w:t>
                </w:r>
                <w:r w:rsidR="009539DA">
                  <w:rPr>
                    <w:rStyle w:val="Heading1Char"/>
                  </w:rPr>
                  <w:t>–</w:t>
                </w:r>
                <w:r>
                  <w:rPr>
                    <w:rStyle w:val="Heading1Char"/>
                  </w:rPr>
                  <w:t xml:space="preserve"> 2012</w:t>
                </w:r>
              </w:p>
              <w:p w14:paraId="7DE39943" w14:textId="77777777" w:rsidR="009539DA" w:rsidRDefault="009539DA" w:rsidP="00505A6A">
                <w:pPr>
                  <w:pStyle w:val="BodyText"/>
                </w:pPr>
                <w:r w:rsidRPr="009539DA">
                  <w:t>School of Electrical Engineering &amp; Computer Science</w:t>
                </w:r>
              </w:p>
              <w:p w14:paraId="1F7B91D5" w14:textId="77777777" w:rsidR="009F19E9" w:rsidRPr="009539DA" w:rsidRDefault="009539DA" w:rsidP="00505A6A">
                <w:pPr>
                  <w:pStyle w:val="BodyText"/>
                </w:pPr>
                <w:r w:rsidRPr="009539DA">
                  <w:t>Department of Computer Science</w:t>
                </w:r>
              </w:p>
            </w:sdtContent>
          </w:sdt>
        </w:tc>
      </w:tr>
      <w:tr w:rsidR="009F19E9" w14:paraId="4658E8CF" w14:textId="77777777" w:rsidTr="001D75CA">
        <w:tc>
          <w:tcPr>
            <w:tcW w:w="749" w:type="pct"/>
          </w:tcPr>
          <w:p w14:paraId="3E0DBE05" w14:textId="77777777" w:rsidR="009F19E9" w:rsidRDefault="009F19E9" w:rsidP="009F19E9">
            <w:pPr>
              <w:pStyle w:val="SpaceBetween"/>
            </w:pPr>
          </w:p>
        </w:tc>
        <w:tc>
          <w:tcPr>
            <w:tcW w:w="250" w:type="pct"/>
          </w:tcPr>
          <w:p w14:paraId="303F9C36" w14:textId="77777777" w:rsidR="009F19E9" w:rsidRPr="009F19E9" w:rsidRDefault="009F19E9" w:rsidP="009F19E9">
            <w:pPr>
              <w:pStyle w:val="SpaceBetween"/>
            </w:pPr>
          </w:p>
        </w:tc>
        <w:tc>
          <w:tcPr>
            <w:tcW w:w="4001" w:type="pct"/>
          </w:tcPr>
          <w:p w14:paraId="135887A8" w14:textId="77777777" w:rsidR="009F19E9" w:rsidRPr="009F19E9" w:rsidRDefault="009F19E9" w:rsidP="009F19E9">
            <w:pPr>
              <w:pStyle w:val="SpaceBetween"/>
            </w:pPr>
          </w:p>
        </w:tc>
      </w:tr>
      <w:tr w:rsidR="009539DA" w14:paraId="414162B0" w14:textId="77777777" w:rsidTr="001D75CA">
        <w:tc>
          <w:tcPr>
            <w:tcW w:w="749" w:type="pct"/>
          </w:tcPr>
          <w:p w14:paraId="5BE8308E" w14:textId="77777777" w:rsidR="009539DA" w:rsidRDefault="009539DA" w:rsidP="00620EA4">
            <w:pPr>
              <w:pStyle w:val="Heading1"/>
            </w:pPr>
            <w:r>
              <w:lastRenderedPageBreak/>
              <w:t>Publications</w:t>
            </w:r>
          </w:p>
        </w:tc>
        <w:tc>
          <w:tcPr>
            <w:tcW w:w="250" w:type="pct"/>
          </w:tcPr>
          <w:p w14:paraId="759B8BE1" w14:textId="77777777" w:rsidR="009539DA" w:rsidRPr="009F19E9" w:rsidRDefault="009539DA" w:rsidP="009F19E9"/>
        </w:tc>
        <w:tc>
          <w:tcPr>
            <w:tcW w:w="4001" w:type="pct"/>
          </w:tcPr>
          <w:p w14:paraId="6B521DD6" w14:textId="77777777" w:rsidR="009539DA" w:rsidRDefault="009539DA" w:rsidP="007B1DB1">
            <w:pPr>
              <w:pStyle w:val="ListParagraph"/>
              <w:numPr>
                <w:ilvl w:val="0"/>
                <w:numId w:val="11"/>
              </w:numPr>
              <w:spacing w:line="360" w:lineRule="auto"/>
            </w:pPr>
            <w:r>
              <w:t xml:space="preserve">Your Exploit is </w:t>
            </w:r>
            <w:proofErr w:type="gramStart"/>
            <w:r>
              <w:t>Mine</w:t>
            </w:r>
            <w:proofErr w:type="gramEnd"/>
            <w:r>
              <w:t xml:space="preserve">: Automatic </w:t>
            </w:r>
            <w:proofErr w:type="spellStart"/>
            <w:r>
              <w:t>Shellcode</w:t>
            </w:r>
            <w:proofErr w:type="spellEnd"/>
            <w:r>
              <w:t xml:space="preserve"> Transplant for Remote Exploits. </w:t>
            </w:r>
          </w:p>
          <w:p w14:paraId="484F988C" w14:textId="77777777" w:rsidR="009539DA" w:rsidRDefault="009539DA" w:rsidP="007B1DB1">
            <w:pPr>
              <w:pStyle w:val="ListParagraph"/>
              <w:spacing w:line="360" w:lineRule="auto"/>
              <w:ind w:left="360"/>
            </w:pPr>
            <w:r w:rsidRPr="009539DA">
              <w:rPr>
                <w:b/>
              </w:rPr>
              <w:t>Tiffany Bao</w:t>
            </w:r>
            <w:r>
              <w:t xml:space="preserve">, </w:t>
            </w:r>
            <w:proofErr w:type="spellStart"/>
            <w:r>
              <w:t>Ruoyu</w:t>
            </w:r>
            <w:proofErr w:type="spellEnd"/>
            <w:r>
              <w:t xml:space="preserve"> Wang, Yan </w:t>
            </w:r>
            <w:proofErr w:type="spellStart"/>
            <w:r>
              <w:t>Shoshitaishvili</w:t>
            </w:r>
            <w:proofErr w:type="spellEnd"/>
            <w:r>
              <w:t xml:space="preserve">, and David </w:t>
            </w:r>
            <w:proofErr w:type="spellStart"/>
            <w:r>
              <w:t>Brumley</w:t>
            </w:r>
            <w:proofErr w:type="spellEnd"/>
            <w:r>
              <w:t>.</w:t>
            </w:r>
          </w:p>
          <w:p w14:paraId="309C0BCD" w14:textId="77777777" w:rsidR="004F6126" w:rsidRDefault="009539DA" w:rsidP="007B1DB1">
            <w:pPr>
              <w:pStyle w:val="ListParagraph"/>
              <w:spacing w:line="360" w:lineRule="auto"/>
              <w:ind w:left="360"/>
            </w:pPr>
            <w:r>
              <w:t>In Proceedings of the 38th IEEE Symposium on Security and Privacy (Oakland ’17).</w:t>
            </w:r>
          </w:p>
          <w:p w14:paraId="6D7D8240" w14:textId="77777777" w:rsidR="009539DA" w:rsidRDefault="009539DA" w:rsidP="007B1DB1">
            <w:pPr>
              <w:pStyle w:val="ListParagraph"/>
              <w:numPr>
                <w:ilvl w:val="0"/>
                <w:numId w:val="11"/>
              </w:numPr>
              <w:spacing w:line="360" w:lineRule="auto"/>
            </w:pPr>
            <w:r>
              <w:t xml:space="preserve">How Shall We Play a Game: A Game-theoretical Model for Cyber-warfare. </w:t>
            </w:r>
          </w:p>
          <w:p w14:paraId="02FAB5BC" w14:textId="77777777" w:rsidR="004F6126" w:rsidRDefault="009539DA" w:rsidP="007B1DB1">
            <w:pPr>
              <w:pStyle w:val="ListParagraph"/>
              <w:spacing w:line="360" w:lineRule="auto"/>
              <w:ind w:left="360"/>
            </w:pPr>
            <w:r w:rsidRPr="009539DA">
              <w:rPr>
                <w:b/>
              </w:rPr>
              <w:t>Tiffany Bao</w:t>
            </w:r>
            <w:r>
              <w:t xml:space="preserve">, Yan </w:t>
            </w:r>
            <w:proofErr w:type="spellStart"/>
            <w:r>
              <w:t>Shoshitaishvili</w:t>
            </w:r>
            <w:proofErr w:type="spellEnd"/>
            <w:r>
              <w:t xml:space="preserve">, </w:t>
            </w:r>
            <w:proofErr w:type="spellStart"/>
            <w:r>
              <w:t>Ruoyu</w:t>
            </w:r>
            <w:proofErr w:type="spellEnd"/>
            <w:r>
              <w:t xml:space="preserve"> Wang, Christopher </w:t>
            </w:r>
            <w:proofErr w:type="spellStart"/>
            <w:r>
              <w:t>Kruegel</w:t>
            </w:r>
            <w:proofErr w:type="spellEnd"/>
            <w:r>
              <w:t xml:space="preserve">, Giovanni </w:t>
            </w:r>
            <w:proofErr w:type="spellStart"/>
            <w:r>
              <w:t>Vigna</w:t>
            </w:r>
            <w:proofErr w:type="spellEnd"/>
            <w:r>
              <w:t xml:space="preserve"> and David </w:t>
            </w:r>
            <w:proofErr w:type="spellStart"/>
            <w:r>
              <w:t>Brumley.</w:t>
            </w:r>
          </w:p>
          <w:p w14:paraId="671A90BC" w14:textId="77777777" w:rsidR="007B1DB1" w:rsidRDefault="009539DA" w:rsidP="007B1DB1">
            <w:pPr>
              <w:pStyle w:val="ListParagraph"/>
              <w:spacing w:line="360" w:lineRule="auto"/>
              <w:ind w:left="360"/>
            </w:pPr>
            <w:proofErr w:type="spellEnd"/>
            <w:r>
              <w:t xml:space="preserve">In Proceedings of the 30th IEEE Computer Security Foundations </w:t>
            </w:r>
            <w:r w:rsidR="004F6126">
              <w:t>(CSF ’17).</w:t>
            </w:r>
          </w:p>
          <w:p w14:paraId="012F7949" w14:textId="77777777" w:rsidR="004F6126" w:rsidRDefault="004F6126" w:rsidP="007B1DB1">
            <w:pPr>
              <w:pStyle w:val="ListParagraph"/>
              <w:numPr>
                <w:ilvl w:val="0"/>
                <w:numId w:val="11"/>
              </w:numPr>
              <w:spacing w:line="360" w:lineRule="auto"/>
            </w:pPr>
            <w:r>
              <w:t>Security is a Game.</w:t>
            </w:r>
          </w:p>
          <w:p w14:paraId="154C88BD" w14:textId="77777777" w:rsidR="004F6126" w:rsidRPr="004F6126" w:rsidRDefault="004F6126" w:rsidP="007B1DB1">
            <w:pPr>
              <w:pStyle w:val="ListParagraph"/>
              <w:spacing w:line="360" w:lineRule="auto"/>
              <w:ind w:left="360"/>
              <w:rPr>
                <w:b/>
              </w:rPr>
            </w:pPr>
            <w:r w:rsidRPr="004F6126">
              <w:rPr>
                <w:b/>
              </w:rPr>
              <w:t>Tiffany Bao.</w:t>
            </w:r>
          </w:p>
          <w:p w14:paraId="34267C60" w14:textId="77777777" w:rsidR="004F6126" w:rsidRDefault="004F6126" w:rsidP="007B1DB1">
            <w:pPr>
              <w:pStyle w:val="ListParagraph"/>
              <w:spacing w:line="360" w:lineRule="auto"/>
              <w:ind w:left="360"/>
            </w:pPr>
            <w:r>
              <w:t>In 2017 USENIX Summit on Hot Topics in Security (</w:t>
            </w:r>
            <w:proofErr w:type="spellStart"/>
            <w:r>
              <w:t>HotSec</w:t>
            </w:r>
            <w:proofErr w:type="spellEnd"/>
            <w:r>
              <w:t xml:space="preserve"> ’17).</w:t>
            </w:r>
          </w:p>
          <w:p w14:paraId="437E3951" w14:textId="77777777" w:rsidR="004F6126" w:rsidRDefault="004F6126" w:rsidP="007B1DB1">
            <w:pPr>
              <w:pStyle w:val="ListParagraph"/>
              <w:numPr>
                <w:ilvl w:val="0"/>
                <w:numId w:val="11"/>
              </w:numPr>
              <w:spacing w:line="360" w:lineRule="auto"/>
            </w:pPr>
            <w:r>
              <w:t>Efficient Crash Triage with Black-box Dependency Inference.</w:t>
            </w:r>
          </w:p>
          <w:p w14:paraId="5C69B0BA" w14:textId="77777777" w:rsidR="004F6126" w:rsidRDefault="004F6126" w:rsidP="007B1DB1">
            <w:pPr>
              <w:pStyle w:val="ListParagraph"/>
              <w:spacing w:line="360" w:lineRule="auto"/>
              <w:ind w:left="360"/>
            </w:pPr>
            <w:r w:rsidRPr="004F6126">
              <w:rPr>
                <w:b/>
              </w:rPr>
              <w:t>Tiffany Bao</w:t>
            </w:r>
            <w:r>
              <w:t xml:space="preserve">, </w:t>
            </w:r>
            <w:proofErr w:type="spellStart"/>
            <w:r>
              <w:t>Thanassis</w:t>
            </w:r>
            <w:proofErr w:type="spellEnd"/>
            <w:r>
              <w:t xml:space="preserve"> Avger</w:t>
            </w:r>
            <w:bookmarkStart w:id="0" w:name="_GoBack"/>
            <w:bookmarkEnd w:id="0"/>
            <w:r>
              <w:t xml:space="preserve">inos, Gustavo </w:t>
            </w:r>
            <w:proofErr w:type="spellStart"/>
            <w:r>
              <w:t>Grieco</w:t>
            </w:r>
            <w:proofErr w:type="spellEnd"/>
            <w:r>
              <w:t xml:space="preserve"> and David </w:t>
            </w:r>
            <w:proofErr w:type="spellStart"/>
            <w:r>
              <w:t>Brumley.</w:t>
            </w:r>
          </w:p>
          <w:p w14:paraId="5DADBF10" w14:textId="77777777" w:rsidR="004F6126" w:rsidRDefault="004F6126" w:rsidP="007B1DB1">
            <w:pPr>
              <w:pStyle w:val="ListParagraph"/>
              <w:spacing w:line="360" w:lineRule="auto"/>
              <w:ind w:left="360"/>
            </w:pPr>
            <w:proofErr w:type="spellEnd"/>
            <w:r>
              <w:t>Submitted for publication.</w:t>
            </w:r>
          </w:p>
          <w:p w14:paraId="6D87AD70" w14:textId="77777777" w:rsidR="004F6126" w:rsidRDefault="004F6126" w:rsidP="007B1DB1">
            <w:pPr>
              <w:pStyle w:val="ListParagraph"/>
              <w:numPr>
                <w:ilvl w:val="0"/>
                <w:numId w:val="11"/>
              </w:numPr>
              <w:spacing w:line="360" w:lineRule="auto"/>
            </w:pPr>
            <w:r w:rsidRPr="004F6126">
              <w:t>Primus: Mem</w:t>
            </w:r>
            <w:r>
              <w:t>ory Check with Micro Execution.</w:t>
            </w:r>
          </w:p>
          <w:p w14:paraId="09159FB8" w14:textId="77777777" w:rsidR="004F6126" w:rsidRDefault="004F6126" w:rsidP="007B1DB1">
            <w:pPr>
              <w:pStyle w:val="ListParagraph"/>
              <w:spacing w:line="360" w:lineRule="auto"/>
              <w:ind w:left="360"/>
            </w:pPr>
            <w:r w:rsidRPr="004F6126">
              <w:t xml:space="preserve">Ivan </w:t>
            </w:r>
            <w:proofErr w:type="spellStart"/>
            <w:r w:rsidRPr="004F6126">
              <w:t>Gotovchits</w:t>
            </w:r>
            <w:proofErr w:type="spellEnd"/>
            <w:r w:rsidRPr="004F6126">
              <w:t xml:space="preserve">, </w:t>
            </w:r>
            <w:r w:rsidRPr="004F6126">
              <w:rPr>
                <w:b/>
              </w:rPr>
              <w:t>Tiffany Bao</w:t>
            </w:r>
            <w:r>
              <w:t xml:space="preserve"> and David </w:t>
            </w:r>
            <w:proofErr w:type="spellStart"/>
            <w:r>
              <w:t>Brumley.</w:t>
            </w:r>
          </w:p>
          <w:p w14:paraId="1D9D1D67" w14:textId="77777777" w:rsidR="004F6126" w:rsidRDefault="004F6126" w:rsidP="007B1DB1">
            <w:pPr>
              <w:pStyle w:val="ListParagraph"/>
              <w:spacing w:line="360" w:lineRule="auto"/>
              <w:ind w:left="360"/>
            </w:pPr>
            <w:proofErr w:type="spellEnd"/>
            <w:r w:rsidRPr="004F6126">
              <w:t>Submitted for publication.</w:t>
            </w:r>
          </w:p>
          <w:p w14:paraId="2F7DBDCE" w14:textId="77777777" w:rsidR="004F6126" w:rsidRDefault="004F6126" w:rsidP="007B1DB1">
            <w:pPr>
              <w:pStyle w:val="ListParagraph"/>
              <w:numPr>
                <w:ilvl w:val="0"/>
                <w:numId w:val="11"/>
              </w:numPr>
              <w:spacing w:line="360" w:lineRule="auto"/>
            </w:pPr>
            <w:r>
              <w:t xml:space="preserve">Does IT </w:t>
            </w:r>
            <w:proofErr w:type="gramStart"/>
            <w:r>
              <w:t>Make</w:t>
            </w:r>
            <w:proofErr w:type="gramEnd"/>
            <w:r>
              <w:t xml:space="preserve"> us Secure: A Qualitative Evaluation for Binary Analysis.</w:t>
            </w:r>
          </w:p>
          <w:p w14:paraId="05E742F5" w14:textId="77777777" w:rsidR="004F6126" w:rsidRDefault="004F6126" w:rsidP="007B1DB1">
            <w:pPr>
              <w:pStyle w:val="ListParagraph"/>
              <w:spacing w:line="360" w:lineRule="auto"/>
              <w:ind w:left="360"/>
            </w:pPr>
            <w:r w:rsidRPr="004F6126">
              <w:rPr>
                <w:b/>
              </w:rPr>
              <w:t>Tiffany Bao</w:t>
            </w:r>
            <w:r>
              <w:t xml:space="preserve"> and David </w:t>
            </w:r>
            <w:proofErr w:type="spellStart"/>
            <w:r>
              <w:t>Brumley</w:t>
            </w:r>
            <w:proofErr w:type="spellEnd"/>
            <w:r>
              <w:t>.</w:t>
            </w:r>
          </w:p>
          <w:p w14:paraId="1400708C" w14:textId="77777777" w:rsidR="004F6126" w:rsidRDefault="004F6126" w:rsidP="007B1DB1">
            <w:pPr>
              <w:pStyle w:val="ListParagraph"/>
              <w:spacing w:line="360" w:lineRule="auto"/>
              <w:ind w:left="360"/>
            </w:pPr>
            <w:r>
              <w:t>To be submitted.</w:t>
            </w:r>
          </w:p>
          <w:p w14:paraId="6FEA5F88" w14:textId="77777777" w:rsidR="004F6126" w:rsidRDefault="004F6126" w:rsidP="007B1DB1">
            <w:pPr>
              <w:pStyle w:val="ListParagraph"/>
              <w:numPr>
                <w:ilvl w:val="0"/>
                <w:numId w:val="11"/>
              </w:numPr>
              <w:spacing w:line="360" w:lineRule="auto"/>
            </w:pPr>
            <w:r>
              <w:t>A Game-theoretical Model for Cyber-warfare Games. (Invited Poster)</w:t>
            </w:r>
          </w:p>
          <w:p w14:paraId="0D5FD8D9" w14:textId="77777777" w:rsidR="004F6126" w:rsidRDefault="004F6126" w:rsidP="007B1DB1">
            <w:pPr>
              <w:pStyle w:val="ListParagraph"/>
              <w:spacing w:line="360" w:lineRule="auto"/>
              <w:ind w:left="360"/>
            </w:pPr>
            <w:r w:rsidRPr="004F6126">
              <w:rPr>
                <w:b/>
              </w:rPr>
              <w:t>Tiffany Bao</w:t>
            </w:r>
            <w:r>
              <w:t xml:space="preserve">, Yan </w:t>
            </w:r>
            <w:proofErr w:type="spellStart"/>
            <w:r>
              <w:t>Shoshitaishvili</w:t>
            </w:r>
            <w:proofErr w:type="spellEnd"/>
            <w:r>
              <w:t xml:space="preserve">, </w:t>
            </w:r>
            <w:proofErr w:type="spellStart"/>
            <w:r>
              <w:t>Ruoyu</w:t>
            </w:r>
            <w:proofErr w:type="spellEnd"/>
            <w:r>
              <w:t xml:space="preserve"> Wang and David </w:t>
            </w:r>
            <w:proofErr w:type="spellStart"/>
            <w:r>
              <w:t>Brumley</w:t>
            </w:r>
            <w:proofErr w:type="spellEnd"/>
            <w:r>
              <w:t>.</w:t>
            </w:r>
          </w:p>
          <w:p w14:paraId="310EBACD" w14:textId="77777777" w:rsidR="004F6126" w:rsidRDefault="004F6126" w:rsidP="007B1DB1">
            <w:pPr>
              <w:pStyle w:val="ListParagraph"/>
              <w:spacing w:line="360" w:lineRule="auto"/>
              <w:ind w:left="360"/>
            </w:pPr>
            <w:r>
              <w:t xml:space="preserve">In the 8th Workshop on Computational </w:t>
            </w:r>
            <w:proofErr w:type="spellStart"/>
            <w:r>
              <w:t>Cybersecurity</w:t>
            </w:r>
            <w:proofErr w:type="spellEnd"/>
            <w:r>
              <w:t xml:space="preserve"> in Compromised Environments (C3E ’16).</w:t>
            </w:r>
          </w:p>
          <w:p w14:paraId="1D210645" w14:textId="77777777" w:rsidR="004F6126" w:rsidRDefault="004F6126" w:rsidP="007B1DB1">
            <w:pPr>
              <w:pStyle w:val="ListParagraph"/>
              <w:numPr>
                <w:ilvl w:val="0"/>
                <w:numId w:val="11"/>
              </w:numPr>
              <w:spacing w:line="360" w:lineRule="auto"/>
            </w:pPr>
            <w:proofErr w:type="spellStart"/>
            <w:r>
              <w:t>ByteWeight</w:t>
            </w:r>
            <w:proofErr w:type="spellEnd"/>
            <w:r>
              <w:t>: Learning to Recognize Functions in Binary Code.</w:t>
            </w:r>
          </w:p>
          <w:p w14:paraId="16FA3699" w14:textId="77777777" w:rsidR="004F6126" w:rsidRDefault="004F6126" w:rsidP="007B1DB1">
            <w:pPr>
              <w:pStyle w:val="ListParagraph"/>
              <w:spacing w:line="360" w:lineRule="auto"/>
              <w:ind w:left="360"/>
            </w:pPr>
            <w:r w:rsidRPr="004F6126">
              <w:rPr>
                <w:b/>
              </w:rPr>
              <w:t>Tiffany Bao</w:t>
            </w:r>
            <w:r>
              <w:t xml:space="preserve">, Jonathan </w:t>
            </w:r>
            <w:proofErr w:type="spellStart"/>
            <w:r>
              <w:t>Burket</w:t>
            </w:r>
            <w:proofErr w:type="spellEnd"/>
            <w:r>
              <w:t xml:space="preserve">, Maverick Woo, Rafael Turner, and David </w:t>
            </w:r>
            <w:proofErr w:type="spellStart"/>
            <w:r>
              <w:t>Brumley</w:t>
            </w:r>
            <w:proofErr w:type="spellEnd"/>
            <w:r>
              <w:t>.</w:t>
            </w:r>
          </w:p>
          <w:p w14:paraId="180D4188" w14:textId="77777777" w:rsidR="004F6126" w:rsidRDefault="004F6126" w:rsidP="007B1DB1">
            <w:pPr>
              <w:pStyle w:val="ListParagraph"/>
              <w:spacing w:line="360" w:lineRule="auto"/>
              <w:ind w:left="360"/>
            </w:pPr>
            <w:r>
              <w:t>In Proceedings of the 23rd USENIX Security Symposium (USENIX ’14).</w:t>
            </w:r>
          </w:p>
          <w:p w14:paraId="4F97CFDA" w14:textId="77777777" w:rsidR="004F6126" w:rsidRDefault="004F6126" w:rsidP="007B1DB1">
            <w:pPr>
              <w:pStyle w:val="ListParagraph"/>
              <w:numPr>
                <w:ilvl w:val="0"/>
                <w:numId w:val="11"/>
              </w:numPr>
              <w:spacing w:line="360" w:lineRule="auto"/>
            </w:pPr>
            <w:r>
              <w:t>Type-based Dynamic Taint Analysis Technology.</w:t>
            </w:r>
          </w:p>
          <w:p w14:paraId="0E0DC90C" w14:textId="77777777" w:rsidR="004F6126" w:rsidRDefault="004F6126" w:rsidP="007B1DB1">
            <w:pPr>
              <w:pStyle w:val="ListParagraph"/>
              <w:spacing w:line="360" w:lineRule="auto"/>
              <w:ind w:left="360"/>
            </w:pPr>
            <w:proofErr w:type="spellStart"/>
            <w:r>
              <w:t>Libo</w:t>
            </w:r>
            <w:proofErr w:type="spellEnd"/>
            <w:r>
              <w:t xml:space="preserve"> Chen, </w:t>
            </w:r>
            <w:proofErr w:type="spellStart"/>
            <w:r>
              <w:t>Jianwei</w:t>
            </w:r>
            <w:proofErr w:type="spellEnd"/>
            <w:r>
              <w:t xml:space="preserve"> </w:t>
            </w:r>
            <w:proofErr w:type="spellStart"/>
            <w:r>
              <w:t>Zhuge</w:t>
            </w:r>
            <w:proofErr w:type="spellEnd"/>
            <w:r>
              <w:t xml:space="preserve">, Fan </w:t>
            </w:r>
            <w:proofErr w:type="spellStart"/>
            <w:r>
              <w:t>Tian</w:t>
            </w:r>
            <w:proofErr w:type="spellEnd"/>
            <w:r>
              <w:t xml:space="preserve">, </w:t>
            </w:r>
            <w:r w:rsidRPr="004F6126">
              <w:rPr>
                <w:b/>
              </w:rPr>
              <w:t>Tiffany Bao</w:t>
            </w:r>
            <w:r>
              <w:t xml:space="preserve">, and </w:t>
            </w:r>
            <w:proofErr w:type="spellStart"/>
            <w:r>
              <w:t>Xun</w:t>
            </w:r>
            <w:proofErr w:type="spellEnd"/>
            <w:r>
              <w:t xml:space="preserve"> Lu.</w:t>
            </w:r>
          </w:p>
          <w:p w14:paraId="41E68596" w14:textId="77777777" w:rsidR="004F6126" w:rsidRDefault="004F6126" w:rsidP="007B1DB1">
            <w:pPr>
              <w:pStyle w:val="ListParagraph"/>
              <w:spacing w:line="360" w:lineRule="auto"/>
              <w:ind w:left="360"/>
            </w:pPr>
            <w:r>
              <w:t>In Tsinghua Science and Technology Journal, 2012.</w:t>
            </w:r>
          </w:p>
          <w:p w14:paraId="439F961F" w14:textId="77777777" w:rsidR="004F6126" w:rsidRDefault="004F6126" w:rsidP="007B1DB1">
            <w:pPr>
              <w:pStyle w:val="ListParagraph"/>
              <w:numPr>
                <w:ilvl w:val="0"/>
                <w:numId w:val="11"/>
              </w:numPr>
              <w:spacing w:line="360" w:lineRule="auto"/>
            </w:pPr>
            <w:r>
              <w:t>Research of Technology for Type-based Dynamic Taint Analysis.</w:t>
            </w:r>
          </w:p>
          <w:p w14:paraId="5C4EF9CD" w14:textId="77777777" w:rsidR="004F6126" w:rsidRDefault="004F6126" w:rsidP="007B1DB1">
            <w:pPr>
              <w:pStyle w:val="ListParagraph"/>
              <w:spacing w:line="360" w:lineRule="auto"/>
              <w:ind w:left="360"/>
            </w:pPr>
            <w:proofErr w:type="spellStart"/>
            <w:r>
              <w:t>Libo</w:t>
            </w:r>
            <w:proofErr w:type="spellEnd"/>
            <w:r>
              <w:t xml:space="preserve"> Chen, </w:t>
            </w:r>
            <w:proofErr w:type="spellStart"/>
            <w:r>
              <w:t>Jianwei</w:t>
            </w:r>
            <w:proofErr w:type="spellEnd"/>
            <w:r>
              <w:t xml:space="preserve"> </w:t>
            </w:r>
            <w:proofErr w:type="spellStart"/>
            <w:r>
              <w:t>Zhuge</w:t>
            </w:r>
            <w:proofErr w:type="spellEnd"/>
            <w:r>
              <w:t xml:space="preserve">, Fan </w:t>
            </w:r>
            <w:proofErr w:type="spellStart"/>
            <w:r>
              <w:t>Tian</w:t>
            </w:r>
            <w:proofErr w:type="spellEnd"/>
            <w:r>
              <w:t xml:space="preserve">, </w:t>
            </w:r>
            <w:r w:rsidRPr="004F6126">
              <w:rPr>
                <w:b/>
              </w:rPr>
              <w:t>Tiffany</w:t>
            </w:r>
            <w:r>
              <w:t xml:space="preserve"> Bao, and </w:t>
            </w:r>
            <w:proofErr w:type="spellStart"/>
            <w:r>
              <w:t>Xun</w:t>
            </w:r>
            <w:proofErr w:type="spellEnd"/>
            <w:r>
              <w:t xml:space="preserve"> Lu.</w:t>
            </w:r>
          </w:p>
          <w:p w14:paraId="5CD225CE" w14:textId="77777777" w:rsidR="004F6126" w:rsidRDefault="004F6126" w:rsidP="007B1DB1">
            <w:pPr>
              <w:pStyle w:val="ListParagraph"/>
              <w:spacing w:line="360" w:lineRule="auto"/>
              <w:ind w:left="360"/>
            </w:pPr>
            <w:r>
              <w:t>In Proceedings of the 5th Conference of Vulnerability Analysis and Risk Assessment (VARA ’12).</w:t>
            </w:r>
          </w:p>
          <w:p w14:paraId="0501451A" w14:textId="77777777" w:rsidR="004F6126" w:rsidRPr="004F6126" w:rsidRDefault="004F6126" w:rsidP="007B1DB1">
            <w:pPr>
              <w:pStyle w:val="ListParagraph"/>
              <w:spacing w:line="360" w:lineRule="auto"/>
              <w:ind w:left="360"/>
              <w:rPr>
                <w:b/>
              </w:rPr>
            </w:pPr>
            <w:r>
              <w:rPr>
                <w:b/>
              </w:rPr>
              <w:t>Outstanding Paper Award.</w:t>
            </w:r>
          </w:p>
          <w:p w14:paraId="1CC4B430" w14:textId="77777777" w:rsidR="004F6126" w:rsidRDefault="004F6126" w:rsidP="009539DA"/>
        </w:tc>
      </w:tr>
      <w:tr w:rsidR="009F19E9" w14:paraId="56C636BB" w14:textId="77777777" w:rsidTr="001D75CA">
        <w:tc>
          <w:tcPr>
            <w:tcW w:w="749" w:type="pct"/>
          </w:tcPr>
          <w:p w14:paraId="0473DE32" w14:textId="77777777" w:rsidR="009F19E9" w:rsidRDefault="007B1DB1" w:rsidP="00620EA4">
            <w:pPr>
              <w:pStyle w:val="Heading1"/>
            </w:pPr>
            <w:r>
              <w:t>Invited Talks</w:t>
            </w:r>
          </w:p>
        </w:tc>
        <w:tc>
          <w:tcPr>
            <w:tcW w:w="250" w:type="pct"/>
          </w:tcPr>
          <w:p w14:paraId="6C1FD8FC" w14:textId="77777777" w:rsidR="009F19E9" w:rsidRPr="009F19E9" w:rsidRDefault="009F19E9" w:rsidP="009F19E9"/>
        </w:tc>
        <w:tc>
          <w:tcPr>
            <w:tcW w:w="4001" w:type="pct"/>
          </w:tcPr>
          <w:p w14:paraId="1CD43DED" w14:textId="77777777" w:rsidR="007B1DB1" w:rsidRDefault="00D5345D" w:rsidP="007F4AE1">
            <w:pPr>
              <w:pStyle w:val="Heading2"/>
            </w:pPr>
            <w:sdt>
              <w:sdtPr>
                <w:id w:val="9459739"/>
                <w:placeholder>
                  <w:docPart w:val="E8D4A7E92B304F4CAAE100C3C0FDD9CB"/>
                </w:placeholder>
                <w:showingPlcHdr/>
              </w:sdtPr>
              <w:sdtEndPr/>
              <w:sdtContent>
                <w:r w:rsidR="00D270B9">
                  <w:t>Lorem ipsum dolor</w:t>
                </w:r>
              </w:sdtContent>
            </w:sdt>
          </w:p>
          <w:p w14:paraId="155862AD" w14:textId="77777777" w:rsidR="007B1DB1" w:rsidRDefault="007B1DB1" w:rsidP="007B1DB1">
            <w:pPr>
              <w:pStyle w:val="Heading2"/>
            </w:pPr>
            <w:sdt>
              <w:sdtPr>
                <w:id w:val="1751772965"/>
                <w:placeholder>
                  <w:docPart w:val="E6521C595771244CB075205FFD4417BC"/>
                </w:placeholder>
              </w:sdtPr>
              <w:sdtContent>
                <w:r w:rsidRPr="007B1DB1">
                  <w:t>Artificial Intelligence in Cyber Security: Technology and Strategy.</w:t>
                </w:r>
              </w:sdtContent>
            </w:sdt>
            <w:r>
              <w:tab/>
              <w:t>2017</w:t>
            </w:r>
          </w:p>
          <w:sdt>
            <w:sdtPr>
              <w:id w:val="-769158458"/>
              <w:placeholder>
                <w:docPart w:val="AC6A356AC906E84FB309AF61901F13B9"/>
              </w:placeholder>
            </w:sdtPr>
            <w:sdtContent>
              <w:p w14:paraId="7ACE3573" w14:textId="77777777" w:rsidR="007B1DB1" w:rsidRPr="007B1DB1" w:rsidRDefault="007B1DB1" w:rsidP="007B1DB1">
                <w:pPr>
                  <w:rPr>
                    <w:rStyle w:val="BodyTextChar"/>
                  </w:rPr>
                </w:pPr>
                <w:r w:rsidRPr="007B1DB1">
                  <w:rPr>
                    <w:rStyle w:val="BodyTextChar"/>
                  </w:rPr>
                  <w:t>The 5th China Internet Security Conference (ISC).</w:t>
                </w:r>
              </w:p>
              <w:p w14:paraId="53E57C3B" w14:textId="77777777" w:rsidR="007B1DB1" w:rsidRPr="007B1DB1" w:rsidRDefault="007B1DB1" w:rsidP="00505A6A">
                <w:pPr>
                  <w:pStyle w:val="BodyText"/>
                </w:pPr>
              </w:p>
            </w:sdtContent>
          </w:sdt>
          <w:p w14:paraId="25DBBC3A" w14:textId="77777777" w:rsidR="007B1DB1" w:rsidRDefault="007B1DB1" w:rsidP="007B1DB1">
            <w:pPr>
              <w:pStyle w:val="Heading2"/>
            </w:pPr>
            <w:sdt>
              <w:sdtPr>
                <w:id w:val="1416365928"/>
                <w:placeholder>
                  <w:docPart w:val="985F766A0742564EA23D833772063067"/>
                </w:placeholder>
              </w:sdtPr>
              <w:sdtContent>
                <w:r w:rsidRPr="007B1DB1">
                  <w:t>Artificial Intelligence in Cyber Security: Technology and Strategy.</w:t>
                </w:r>
              </w:sdtContent>
            </w:sdt>
            <w:r>
              <w:tab/>
              <w:t>2017</w:t>
            </w:r>
          </w:p>
          <w:sdt>
            <w:sdtPr>
              <w:id w:val="1667889794"/>
              <w:placeholder>
                <w:docPart w:val="CB03F97039F32E44BDA5B51AE0E4A6A2"/>
              </w:placeholder>
            </w:sdtPr>
            <w:sdtContent>
              <w:p w14:paraId="79D0B9E9" w14:textId="77777777" w:rsidR="007B1DB1" w:rsidRDefault="007B1DB1" w:rsidP="00505A6A">
                <w:pPr>
                  <w:pStyle w:val="BodyText"/>
                </w:pPr>
                <w:r>
                  <w:t>International Forum f</w:t>
                </w:r>
                <w:r w:rsidRPr="007B1DB1">
                  <w:t>or Security Research (</w:t>
                </w:r>
                <w:proofErr w:type="spellStart"/>
                <w:r w:rsidRPr="007B1DB1">
                  <w:t>InForSec</w:t>
                </w:r>
                <w:proofErr w:type="spellEnd"/>
                <w:r w:rsidRPr="007B1DB1">
                  <w:t>).</w:t>
                </w:r>
              </w:p>
              <w:p w14:paraId="57790C5D" w14:textId="77777777" w:rsidR="007B1DB1" w:rsidRDefault="007B1DB1" w:rsidP="00505A6A">
                <w:pPr>
                  <w:pStyle w:val="BodyText"/>
                </w:pPr>
              </w:p>
            </w:sdtContent>
          </w:sdt>
          <w:p w14:paraId="59DC3B34" w14:textId="77777777" w:rsidR="007B1DB1" w:rsidRDefault="007B1DB1" w:rsidP="007B1DB1">
            <w:pPr>
              <w:pStyle w:val="Heading2"/>
            </w:pPr>
            <w:sdt>
              <w:sdtPr>
                <w:id w:val="1194570097"/>
                <w:placeholder>
                  <w:docPart w:val="ECA334CCEB40AB4494C29367515F471A"/>
                </w:placeholder>
              </w:sdtPr>
              <w:sdtContent>
                <w:r w:rsidRPr="007B1DB1">
                  <w:t>Artificial Intelligence in Cyber Security: Technology and Strategy.</w:t>
                </w:r>
              </w:sdtContent>
            </w:sdt>
            <w:r>
              <w:tab/>
              <w:t>2017</w:t>
            </w:r>
          </w:p>
          <w:sdt>
            <w:sdtPr>
              <w:id w:val="-1420249923"/>
              <w:placeholder>
                <w:docPart w:val="56DD1D10373E244683ED2D974F803B3F"/>
              </w:placeholder>
            </w:sdtPr>
            <w:sdtContent>
              <w:p w14:paraId="70D8178C" w14:textId="77777777" w:rsidR="007B1DB1" w:rsidRDefault="007B1DB1" w:rsidP="00505A6A">
                <w:pPr>
                  <w:pStyle w:val="BodyText"/>
                </w:pPr>
                <w:r w:rsidRPr="007B1DB1">
                  <w:t>Peking University.</w:t>
                </w:r>
              </w:p>
              <w:p w14:paraId="2D0C5803" w14:textId="77777777" w:rsidR="007B1DB1" w:rsidRPr="007B1DB1" w:rsidRDefault="007B1DB1" w:rsidP="00505A6A">
                <w:pPr>
                  <w:pStyle w:val="BodyText"/>
                </w:pPr>
              </w:p>
            </w:sdtContent>
          </w:sdt>
          <w:p w14:paraId="4D993232" w14:textId="77777777" w:rsidR="007F4AE1" w:rsidRDefault="00D5345D" w:rsidP="007F4AE1">
            <w:pPr>
              <w:pStyle w:val="Heading2"/>
            </w:pPr>
            <w:sdt>
              <w:sdtPr>
                <w:id w:val="8394785"/>
                <w:placeholder>
                  <w:docPart w:val="73673FBD0AEC09409A627D8B9127A3A8"/>
                </w:placeholder>
              </w:sdtPr>
              <w:sdtContent>
                <w:r w:rsidR="007B1DB1" w:rsidRPr="007B1DB1">
                  <w:t>Exploit Techniques and Strategies.</w:t>
                </w:r>
              </w:sdtContent>
            </w:sdt>
            <w:r w:rsidR="007F4AE1">
              <w:tab/>
            </w:r>
            <w:r w:rsidR="007B1DB1">
              <w:t>2017</w:t>
            </w:r>
          </w:p>
          <w:sdt>
            <w:sdtPr>
              <w:id w:val="8394786"/>
              <w:placeholder>
                <w:docPart w:val="BC909FCFF76B6643A54809C43B9272AB"/>
              </w:placeholder>
            </w:sdtPr>
            <w:sdtContent>
              <w:p w14:paraId="09279078" w14:textId="77777777" w:rsidR="007B1DB1" w:rsidRDefault="007B1DB1" w:rsidP="00505A6A">
                <w:pPr>
                  <w:pStyle w:val="BodyText"/>
                </w:pPr>
                <w:r w:rsidRPr="007B1DB1">
                  <w:t xml:space="preserve">CMU </w:t>
                </w:r>
                <w:proofErr w:type="spellStart"/>
                <w:r w:rsidRPr="007B1DB1">
                  <w:t>CyLab</w:t>
                </w:r>
                <w:proofErr w:type="spellEnd"/>
                <w:r w:rsidRPr="007B1DB1">
                  <w:t xml:space="preserve"> Partners Conference.</w:t>
                </w:r>
              </w:p>
              <w:p w14:paraId="4DDDF913" w14:textId="77777777" w:rsidR="007F4AE1" w:rsidRDefault="00D5345D" w:rsidP="00505A6A">
                <w:pPr>
                  <w:pStyle w:val="BodyText"/>
                </w:pPr>
              </w:p>
            </w:sdtContent>
          </w:sdt>
          <w:sdt>
            <w:sdtPr>
              <w:rPr>
                <w:rFonts w:asciiTheme="minorHAnsi" w:eastAsiaTheme="minorEastAsia" w:hAnsiTheme="minorHAnsi" w:cstheme="minorBidi"/>
                <w:bCs w:val="0"/>
                <w:color w:val="7F7F7F" w:themeColor="text1" w:themeTint="80"/>
                <w:szCs w:val="22"/>
              </w:rPr>
              <w:id w:val="8394787"/>
              <w:placeholder>
                <w:docPart w:val="F41BABB55A69774F920A3484C52F301C"/>
              </w:placeholder>
            </w:sdtPr>
            <w:sdtEndPr>
              <w:rPr>
                <w:color w:val="auto"/>
              </w:rPr>
            </w:sdtEndPr>
            <w:sdtContent>
              <w:p w14:paraId="57A9318E" w14:textId="77777777" w:rsidR="007F4AE1" w:rsidRDefault="00D5345D" w:rsidP="007F4AE1">
                <w:pPr>
                  <w:pStyle w:val="Heading2"/>
                </w:pPr>
                <w:sdt>
                  <w:sdtPr>
                    <w:id w:val="8394794"/>
                    <w:placeholder>
                      <w:docPart w:val="FBA94B5749B7D744B182B05326760C96"/>
                    </w:placeholder>
                  </w:sdtPr>
                  <w:sdtContent>
                    <w:proofErr w:type="spellStart"/>
                    <w:r w:rsidR="007B1DB1" w:rsidRPr="007B1DB1">
                      <w:t>ShellSwap</w:t>
                    </w:r>
                    <w:proofErr w:type="spellEnd"/>
                    <w:r w:rsidR="007B1DB1" w:rsidRPr="007B1DB1">
                      <w:t xml:space="preserve">: Automatic </w:t>
                    </w:r>
                    <w:proofErr w:type="spellStart"/>
                    <w:r w:rsidR="007B1DB1" w:rsidRPr="007B1DB1">
                      <w:t>Shellcode</w:t>
                    </w:r>
                    <w:proofErr w:type="spellEnd"/>
                    <w:r w:rsidR="007B1DB1" w:rsidRPr="007B1DB1">
                      <w:t xml:space="preserve"> Transplant for Remote Exploits</w:t>
                    </w:r>
                  </w:sdtContent>
                </w:sdt>
                <w:r w:rsidR="007F4AE1">
                  <w:tab/>
                </w:r>
                <w:r w:rsidR="007B1DB1">
                  <w:t>2017</w:t>
                </w:r>
              </w:p>
              <w:sdt>
                <w:sdtPr>
                  <w:id w:val="8394795"/>
                  <w:placeholder>
                    <w:docPart w:val="2F842CD5B32035428A095A43DA5CB751"/>
                  </w:placeholder>
                </w:sdtPr>
                <w:sdtContent>
                  <w:p w14:paraId="10DF04C2" w14:textId="77777777" w:rsidR="009F19E9" w:rsidRPr="009F19E9" w:rsidRDefault="007B1DB1" w:rsidP="00505A6A">
                    <w:pPr>
                      <w:pStyle w:val="BodyText"/>
                    </w:pPr>
                    <w:proofErr w:type="spellStart"/>
                    <w:r w:rsidRPr="007B1DB1">
                      <w:t>Baidu</w:t>
                    </w:r>
                    <w:proofErr w:type="spellEnd"/>
                    <w:r w:rsidRPr="007B1DB1">
                      <w:t xml:space="preserve"> Bay Area Security Forum (</w:t>
                    </w:r>
                    <w:proofErr w:type="spellStart"/>
                    <w:r w:rsidRPr="007B1DB1">
                      <w:t>BASec</w:t>
                    </w:r>
                    <w:proofErr w:type="spellEnd"/>
                    <w:r w:rsidRPr="007B1DB1">
                      <w:t>).</w:t>
                    </w:r>
                  </w:p>
                </w:sdtContent>
              </w:sdt>
            </w:sdtContent>
          </w:sdt>
        </w:tc>
      </w:tr>
      <w:tr w:rsidR="009F19E9" w14:paraId="34F69E09" w14:textId="77777777" w:rsidTr="001D75CA">
        <w:tc>
          <w:tcPr>
            <w:tcW w:w="749" w:type="pct"/>
          </w:tcPr>
          <w:p w14:paraId="0D2E7CE0" w14:textId="77777777" w:rsidR="009F19E9" w:rsidRDefault="009F19E9" w:rsidP="009F19E9">
            <w:pPr>
              <w:pStyle w:val="SpaceBetween"/>
            </w:pPr>
          </w:p>
        </w:tc>
        <w:tc>
          <w:tcPr>
            <w:tcW w:w="250" w:type="pct"/>
          </w:tcPr>
          <w:p w14:paraId="4B796827" w14:textId="77777777" w:rsidR="009F19E9" w:rsidRPr="009F19E9" w:rsidRDefault="009F19E9" w:rsidP="009F19E9">
            <w:pPr>
              <w:pStyle w:val="SpaceBetween"/>
            </w:pPr>
          </w:p>
        </w:tc>
        <w:tc>
          <w:tcPr>
            <w:tcW w:w="4001" w:type="pct"/>
          </w:tcPr>
          <w:p w14:paraId="0B9D84A6" w14:textId="77777777" w:rsidR="009F19E9" w:rsidRPr="009F19E9" w:rsidRDefault="009F19E9" w:rsidP="009F19E9">
            <w:pPr>
              <w:pStyle w:val="SpaceBetween"/>
            </w:pPr>
          </w:p>
        </w:tc>
      </w:tr>
      <w:tr w:rsidR="009F19E9" w14:paraId="69FA4685" w14:textId="77777777" w:rsidTr="001D75CA">
        <w:tc>
          <w:tcPr>
            <w:tcW w:w="749" w:type="pct"/>
          </w:tcPr>
          <w:p w14:paraId="74198EEA" w14:textId="77777777" w:rsidR="009F19E9" w:rsidRDefault="009F6A79" w:rsidP="00620EA4">
            <w:pPr>
              <w:pStyle w:val="Heading1"/>
            </w:pPr>
            <w:r>
              <w:t>Professional Activities</w:t>
            </w:r>
          </w:p>
        </w:tc>
        <w:tc>
          <w:tcPr>
            <w:tcW w:w="250" w:type="pct"/>
          </w:tcPr>
          <w:p w14:paraId="138CAA6F" w14:textId="77777777" w:rsidR="009F19E9" w:rsidRPr="009F19E9" w:rsidRDefault="009F19E9" w:rsidP="009F19E9"/>
        </w:tc>
        <w:tc>
          <w:tcPr>
            <w:tcW w:w="4001" w:type="pct"/>
          </w:tcPr>
          <w:p w14:paraId="16732EE1" w14:textId="77777777" w:rsidR="00D270B9" w:rsidRPr="00D270B9" w:rsidRDefault="00D5345D" w:rsidP="00D270B9">
            <w:pPr>
              <w:pStyle w:val="Heading2"/>
              <w:rPr>
                <w:b/>
              </w:rPr>
            </w:pPr>
            <w:sdt>
              <w:sdtPr>
                <w:rPr>
                  <w:b/>
                </w:rPr>
                <w:id w:val="9459748"/>
                <w:placeholder>
                  <w:docPart w:val="28FC50A950807C4ABDE255537244C248"/>
                </w:placeholder>
              </w:sdtPr>
              <w:sdtContent>
                <w:proofErr w:type="gramStart"/>
                <w:r w:rsidR="00D270B9" w:rsidRPr="00D270B9">
                  <w:rPr>
                    <w:b/>
                  </w:rPr>
                  <w:t>Program Committee Member.</w:t>
                </w:r>
                <w:proofErr w:type="gramEnd"/>
              </w:sdtContent>
            </w:sdt>
            <w:r w:rsidR="007F4AE1" w:rsidRPr="00D270B9">
              <w:rPr>
                <w:b/>
              </w:rPr>
              <w:tab/>
            </w:r>
          </w:p>
          <w:p w14:paraId="5BDA3D50" w14:textId="77777777" w:rsidR="007F4AE1" w:rsidRDefault="00D270B9" w:rsidP="00D270B9">
            <w:pPr>
              <w:pStyle w:val="Heading2"/>
            </w:pPr>
            <w:sdt>
              <w:sdtPr>
                <w:id w:val="504328620"/>
                <w:placeholder>
                  <w:docPart w:val="09E9387573B6BF42B91C2A5B71E15DC7"/>
                </w:placeholder>
              </w:sdtPr>
              <w:sdtContent>
                <w:proofErr w:type="gramStart"/>
                <w:r>
                  <w:t>Workshop on Binary Analysis Research.</w:t>
                </w:r>
                <w:proofErr w:type="gramEnd"/>
              </w:sdtContent>
            </w:sdt>
            <w:r>
              <w:tab/>
              <w:t>2018</w:t>
            </w:r>
          </w:p>
          <w:sdt>
            <w:sdtPr>
              <w:id w:val="9459749"/>
              <w:placeholder>
                <w:docPart w:val="9CC5FEC22C8A4C448AD5442A07B6E323"/>
              </w:placeholder>
            </w:sdtPr>
            <w:sdtEndPr>
              <w:rPr>
                <w:rFonts w:asciiTheme="majorHAnsi" w:eastAsiaTheme="majorEastAsia" w:hAnsiTheme="majorHAnsi" w:cstheme="majorBidi"/>
                <w:b/>
                <w:bCs/>
                <w:szCs w:val="20"/>
              </w:rPr>
            </w:sdtEndPr>
            <w:sdtContent>
              <w:p w14:paraId="5E6EFC27" w14:textId="77777777" w:rsidR="00D270B9" w:rsidRDefault="00D270B9" w:rsidP="00505A6A">
                <w:pPr>
                  <w:pStyle w:val="BodyText"/>
                </w:pPr>
                <w:r w:rsidRPr="00D270B9">
                  <w:t>Affiliated with the Network and Distributed System Security Symposium.</w:t>
                </w:r>
              </w:p>
              <w:p w14:paraId="62CC590E" w14:textId="77777777" w:rsidR="009F19E9" w:rsidRPr="00D270B9" w:rsidRDefault="00D270B9" w:rsidP="00D270B9">
                <w:pPr>
                  <w:pStyle w:val="Heading2"/>
                  <w:jc w:val="left"/>
                  <w:rPr>
                    <w:b/>
                  </w:rPr>
                </w:pPr>
                <w:proofErr w:type="gramStart"/>
                <w:r w:rsidRPr="00D270B9">
                  <w:rPr>
                    <w:b/>
                  </w:rPr>
                  <w:t>Student Committee Member.</w:t>
                </w:r>
                <w:proofErr w:type="gramEnd"/>
              </w:p>
            </w:sdtContent>
          </w:sdt>
          <w:p w14:paraId="548155B6" w14:textId="77777777" w:rsidR="009F6A79" w:rsidRDefault="009F6A79" w:rsidP="009F6A79">
            <w:pPr>
              <w:pStyle w:val="Heading2"/>
            </w:pPr>
            <w:sdt>
              <w:sdtPr>
                <w:id w:val="-245966738"/>
                <w:placeholder>
                  <w:docPart w:val="EA55B375DAABC0468DAABE00229A2D93"/>
                </w:placeholder>
              </w:sdtPr>
              <w:sdtContent>
                <w:r w:rsidR="00D270B9" w:rsidRPr="00D270B9">
                  <w:t>IEEE Symposium on Security and Privacy (Oakland).</w:t>
                </w:r>
              </w:sdtContent>
            </w:sdt>
            <w:r>
              <w:tab/>
            </w:r>
            <w:r w:rsidR="00D270B9">
              <w:t>2016</w:t>
            </w:r>
          </w:p>
          <w:sdt>
            <w:sdtPr>
              <w:id w:val="-1859185841"/>
              <w:placeholder>
                <w:docPart w:val="96423DEFDBE1F140A80DD8B582CE440F"/>
              </w:placeholder>
            </w:sdtPr>
            <w:sdtEndPr>
              <w:rPr>
                <w:b/>
              </w:rPr>
            </w:sdtEndPr>
            <w:sdtContent>
              <w:p w14:paraId="00C208FA" w14:textId="77777777" w:rsidR="00D270B9" w:rsidRDefault="00D270B9" w:rsidP="00D270B9">
                <w:pPr>
                  <w:pStyle w:val="Heading2"/>
                  <w:jc w:val="left"/>
                </w:pPr>
              </w:p>
              <w:p w14:paraId="2EDF1AD7" w14:textId="77777777" w:rsidR="00D270B9" w:rsidRPr="00D270B9" w:rsidRDefault="00D270B9" w:rsidP="00D270B9">
                <w:pPr>
                  <w:pStyle w:val="Heading2"/>
                  <w:jc w:val="left"/>
                  <w:rPr>
                    <w:b/>
                  </w:rPr>
                </w:pPr>
                <w:proofErr w:type="gramStart"/>
                <w:r w:rsidRPr="00D270B9">
                  <w:rPr>
                    <w:b/>
                  </w:rPr>
                  <w:t xml:space="preserve">External </w:t>
                </w:r>
                <w:proofErr w:type="spellStart"/>
                <w:r w:rsidRPr="00D270B9">
                  <w:rPr>
                    <w:b/>
                  </w:rPr>
                  <w:t>Reviwer</w:t>
                </w:r>
                <w:proofErr w:type="spellEnd"/>
                <w:r w:rsidRPr="00D270B9">
                  <w:rPr>
                    <w:b/>
                  </w:rPr>
                  <w:t>.</w:t>
                </w:r>
                <w:proofErr w:type="gramEnd"/>
              </w:p>
            </w:sdtContent>
          </w:sdt>
          <w:p w14:paraId="4015708A" w14:textId="77777777" w:rsidR="009F6A79" w:rsidRDefault="009F6A79" w:rsidP="00D270B9">
            <w:pPr>
              <w:pStyle w:val="Heading2"/>
              <w:jc w:val="center"/>
            </w:pPr>
            <w:sdt>
              <w:sdtPr>
                <w:id w:val="-1328974859"/>
                <w:placeholder>
                  <w:docPart w:val="8ABAB08D0CD82341ADF9B6A515E4FAE6"/>
                </w:placeholder>
              </w:sdtPr>
              <w:sdtContent>
                <w:r w:rsidR="00505A6A" w:rsidRPr="00505A6A">
                  <w:t>The Network and Distributed System Security Symposium.</w:t>
                </w:r>
              </w:sdtContent>
            </w:sdt>
            <w:r>
              <w:tab/>
            </w:r>
            <w:r w:rsidR="00505A6A">
              <w:t>2014</w:t>
            </w:r>
          </w:p>
          <w:p w14:paraId="118B3996" w14:textId="77777777" w:rsidR="00505A6A" w:rsidRDefault="00505A6A" w:rsidP="00505A6A">
            <w:pPr>
              <w:pStyle w:val="Heading2"/>
              <w:jc w:val="center"/>
            </w:pPr>
            <w:sdt>
              <w:sdtPr>
                <w:id w:val="960464126"/>
                <w:placeholder>
                  <w:docPart w:val="8AA7EF8462624348BF8F6949237CAF74"/>
                </w:placeholder>
              </w:sdtPr>
              <w:sdtContent>
                <w:r w:rsidRPr="00505A6A">
                  <w:t>The ACM Conference on Computer and Communications Security</w:t>
                </w:r>
                <w:r>
                  <w:t>.</w:t>
                </w:r>
              </w:sdtContent>
            </w:sdt>
            <w:r>
              <w:tab/>
              <w:t>2013</w:t>
            </w:r>
          </w:p>
          <w:p w14:paraId="252CEA63" w14:textId="77777777" w:rsidR="00505A6A" w:rsidRDefault="00505A6A" w:rsidP="00505A6A">
            <w:pPr>
              <w:pStyle w:val="BodyText"/>
            </w:pPr>
          </w:p>
          <w:p w14:paraId="4728A8F6" w14:textId="77777777" w:rsidR="00505A6A" w:rsidRPr="00505A6A" w:rsidRDefault="00505A6A" w:rsidP="00505A6A">
            <w:pPr>
              <w:pStyle w:val="Heading2"/>
              <w:jc w:val="left"/>
              <w:rPr>
                <w:b/>
              </w:rPr>
            </w:pPr>
            <w:r w:rsidRPr="00505A6A">
              <w:rPr>
                <w:b/>
              </w:rPr>
              <w:t>Mentor.</w:t>
            </w:r>
          </w:p>
          <w:p w14:paraId="7DE6CCC4" w14:textId="77777777" w:rsidR="009F6A79" w:rsidRDefault="009F6A79" w:rsidP="009F6A79">
            <w:pPr>
              <w:pStyle w:val="Heading2"/>
            </w:pPr>
            <w:sdt>
              <w:sdtPr>
                <w:id w:val="-284277040"/>
                <w:placeholder>
                  <w:docPart w:val="D45FA6EA2A06544891FF0B05C3F03307"/>
                </w:placeholder>
              </w:sdtPr>
              <w:sdtContent>
                <w:r w:rsidR="00505A6A">
                  <w:t>Google Summer of Code.</w:t>
                </w:r>
              </w:sdtContent>
            </w:sdt>
            <w:r>
              <w:tab/>
            </w:r>
            <w:r w:rsidR="00505A6A">
              <w:t>2013</w:t>
            </w:r>
          </w:p>
          <w:p w14:paraId="1A4A6E85" w14:textId="77777777" w:rsidR="00505A6A" w:rsidRDefault="00505A6A" w:rsidP="00505A6A">
            <w:pPr>
              <w:pStyle w:val="BodyText"/>
            </w:pPr>
          </w:p>
          <w:p w14:paraId="347EACC6" w14:textId="77777777" w:rsidR="009F6A79" w:rsidRDefault="00505A6A" w:rsidP="00505A6A">
            <w:pPr>
              <w:pStyle w:val="Heading2"/>
              <w:jc w:val="left"/>
            </w:pPr>
            <w:proofErr w:type="gramStart"/>
            <w:r w:rsidRPr="00505A6A">
              <w:rPr>
                <w:b/>
              </w:rPr>
              <w:t>Contributor</w:t>
            </w:r>
            <w:r>
              <w:t>.</w:t>
            </w:r>
            <w:proofErr w:type="gramEnd"/>
          </w:p>
          <w:p w14:paraId="7AB6F434" w14:textId="77777777" w:rsidR="00505A6A" w:rsidRDefault="009F6A79" w:rsidP="00505A6A">
            <w:pPr>
              <w:pStyle w:val="Heading2"/>
            </w:pPr>
            <w:sdt>
              <w:sdtPr>
                <w:id w:val="1514803288"/>
                <w:placeholder>
                  <w:docPart w:val="C17C35A9E6D90A4EABD1E7E093BCEBCD"/>
                </w:placeholder>
              </w:sdtPr>
              <w:sdtContent>
                <w:proofErr w:type="gramStart"/>
                <w:r w:rsidR="00505A6A">
                  <w:t>In</w:t>
                </w:r>
                <w:r w:rsidR="00505A6A" w:rsidRPr="00505A6A">
                  <w:t>troduction to Algorithm and Olympiad in Informatics.</w:t>
                </w:r>
                <w:proofErr w:type="gramEnd"/>
              </w:sdtContent>
            </w:sdt>
            <w:r>
              <w:tab/>
            </w:r>
            <w:r w:rsidR="00505A6A">
              <w:t>2011</w:t>
            </w:r>
          </w:p>
          <w:p w14:paraId="57C36BA5" w14:textId="77777777" w:rsidR="00505A6A" w:rsidRPr="00505A6A" w:rsidRDefault="00505A6A" w:rsidP="00505A6A">
            <w:pPr>
              <w:pStyle w:val="BodyText"/>
            </w:pPr>
            <w:r>
              <w:t>ISBN</w:t>
            </w:r>
            <w:proofErr w:type="gramStart"/>
            <w:r>
              <w:t>:9787302291077</w:t>
            </w:r>
            <w:proofErr w:type="gramEnd"/>
          </w:p>
          <w:p w14:paraId="7F058369" w14:textId="77777777" w:rsidR="00505A6A" w:rsidRDefault="00505A6A" w:rsidP="00505A6A">
            <w:pPr>
              <w:pStyle w:val="Heading2"/>
            </w:pPr>
            <w:sdt>
              <w:sdtPr>
                <w:id w:val="-86929371"/>
                <w:placeholder>
                  <w:docPart w:val="99CE439D8AD3DE409A095CDBF0C0E775"/>
                </w:placeholder>
              </w:sdtPr>
              <w:sdtContent>
                <w:r w:rsidRPr="00505A6A">
                  <w:t>Network Hacking and Defense.</w:t>
                </w:r>
              </w:sdtContent>
            </w:sdt>
            <w:r>
              <w:tab/>
              <w:t>2010</w:t>
            </w:r>
          </w:p>
          <w:p w14:paraId="118F579F" w14:textId="77777777" w:rsidR="00505A6A" w:rsidRPr="00505A6A" w:rsidRDefault="00505A6A" w:rsidP="00505A6A">
            <w:pPr>
              <w:pStyle w:val="BodyText"/>
            </w:pPr>
            <w:r>
              <w:t xml:space="preserve">ISBN: </w:t>
            </w:r>
            <w:r w:rsidRPr="00505A6A">
              <w:t>9787121138027</w:t>
            </w:r>
          </w:p>
          <w:p w14:paraId="432127A2" w14:textId="77777777" w:rsidR="009F6A79" w:rsidRPr="009F19E9" w:rsidRDefault="009F6A79" w:rsidP="00505A6A">
            <w:pPr>
              <w:pStyle w:val="BodyText"/>
            </w:pPr>
          </w:p>
        </w:tc>
      </w:tr>
      <w:tr w:rsidR="009F19E9" w14:paraId="776644BD" w14:textId="77777777" w:rsidTr="001D75CA">
        <w:tc>
          <w:tcPr>
            <w:tcW w:w="749" w:type="pct"/>
          </w:tcPr>
          <w:p w14:paraId="41703FE5" w14:textId="77777777" w:rsidR="009F19E9" w:rsidRDefault="009F19E9" w:rsidP="009F19E9">
            <w:pPr>
              <w:pStyle w:val="SpaceBetween"/>
            </w:pPr>
          </w:p>
        </w:tc>
        <w:tc>
          <w:tcPr>
            <w:tcW w:w="250" w:type="pct"/>
          </w:tcPr>
          <w:p w14:paraId="0A501D65" w14:textId="77777777" w:rsidR="009F19E9" w:rsidRPr="009F19E9" w:rsidRDefault="009F19E9" w:rsidP="009F19E9">
            <w:pPr>
              <w:pStyle w:val="SpaceBetween"/>
            </w:pPr>
          </w:p>
        </w:tc>
        <w:tc>
          <w:tcPr>
            <w:tcW w:w="4001" w:type="pct"/>
          </w:tcPr>
          <w:p w14:paraId="3E846011" w14:textId="77777777" w:rsidR="009F19E9" w:rsidRPr="009F19E9" w:rsidRDefault="009F19E9" w:rsidP="009F19E9">
            <w:pPr>
              <w:pStyle w:val="SpaceBetween"/>
            </w:pPr>
          </w:p>
        </w:tc>
      </w:tr>
      <w:tr w:rsidR="009F19E9" w14:paraId="7B360431" w14:textId="77777777" w:rsidTr="001D75CA">
        <w:tc>
          <w:tcPr>
            <w:tcW w:w="749" w:type="pct"/>
          </w:tcPr>
          <w:p w14:paraId="2967FB53" w14:textId="77777777" w:rsidR="009F19E9" w:rsidRDefault="00505A6A" w:rsidP="001D75CA">
            <w:pPr>
              <w:pStyle w:val="Heading1"/>
            </w:pPr>
            <w:r>
              <w:t>Selected Awards and Honors</w:t>
            </w:r>
          </w:p>
        </w:tc>
        <w:tc>
          <w:tcPr>
            <w:tcW w:w="250" w:type="pct"/>
          </w:tcPr>
          <w:p w14:paraId="152171F3" w14:textId="77777777" w:rsidR="009F19E9" w:rsidRPr="009F19E9" w:rsidRDefault="009F19E9" w:rsidP="009F19E9"/>
        </w:tc>
        <w:tc>
          <w:tcPr>
            <w:tcW w:w="4001" w:type="pct"/>
          </w:tcPr>
          <w:sdt>
            <w:sdtPr>
              <w:id w:val="9459754"/>
              <w:placeholder>
                <w:docPart w:val="08287BC052ADC643A19016B15C01D5C6"/>
              </w:placeholder>
            </w:sdtPr>
            <w:sdtContent>
              <w:p w14:paraId="3F1D461A" w14:textId="77777777" w:rsidR="00505A6A" w:rsidRDefault="00505A6A" w:rsidP="00505A6A">
                <w:pPr>
                  <w:pStyle w:val="Heading2"/>
                  <w:jc w:val="left"/>
                </w:pPr>
                <w:sdt>
                  <w:sdtPr>
                    <w:id w:val="-687291611"/>
                    <w:placeholder>
                      <w:docPart w:val="1CD2EC999BEC7440841732AA6542316E"/>
                    </w:placeholder>
                  </w:sdtPr>
                  <w:sdtContent>
                    <w:r w:rsidRPr="00505A6A">
                      <w:t>Awarded Talk at 2017 USENIX Summit on Hot Topics in Security.</w:t>
                    </w:r>
                  </w:sdtContent>
                </w:sdt>
                <w:r>
                  <w:tab/>
                  <w:t>2017</w:t>
                </w:r>
              </w:p>
              <w:p w14:paraId="61173094" w14:textId="77777777" w:rsidR="00505A6A" w:rsidRDefault="00505A6A" w:rsidP="00505A6A">
                <w:pPr>
                  <w:pStyle w:val="Heading2"/>
                  <w:jc w:val="left"/>
                  <w:rPr>
                    <w:rFonts w:asciiTheme="minorHAnsi" w:eastAsiaTheme="minorEastAsia" w:hAnsiTheme="minorHAnsi" w:cstheme="minorBidi"/>
                    <w:bCs w:val="0"/>
                    <w:szCs w:val="22"/>
                  </w:rPr>
                </w:pPr>
              </w:p>
              <w:p w14:paraId="51AF9580" w14:textId="77777777" w:rsidR="00505A6A" w:rsidRDefault="00505A6A" w:rsidP="00505A6A">
                <w:pPr>
                  <w:pStyle w:val="Heading2"/>
                  <w:jc w:val="left"/>
                </w:pPr>
                <w:sdt>
                  <w:sdtPr>
                    <w:id w:val="597289999"/>
                    <w:placeholder>
                      <w:docPart w:val="3DFA824CC426974D9045BA2410DD7338"/>
                    </w:placeholder>
                  </w:sdtPr>
                  <w:sdtContent>
                    <w:proofErr w:type="gramStart"/>
                    <w:r w:rsidRPr="00505A6A">
                      <w:t>Carnegie Mellon University Presidential Fellowship.</w:t>
                    </w:r>
                    <w:proofErr w:type="gramEnd"/>
                  </w:sdtContent>
                </w:sdt>
                <w:r>
                  <w:tab/>
                  <w:t>2017</w:t>
                </w:r>
              </w:p>
              <w:p w14:paraId="58073361" w14:textId="77777777" w:rsidR="00505A6A" w:rsidRDefault="00505A6A" w:rsidP="00505A6A">
                <w:pPr>
                  <w:pStyle w:val="BodyText"/>
                </w:pPr>
              </w:p>
              <w:p w14:paraId="274AEEF3" w14:textId="77777777" w:rsidR="00505A6A" w:rsidRDefault="00505A6A" w:rsidP="00505A6A">
                <w:pPr>
                  <w:pStyle w:val="Heading2"/>
                  <w:jc w:val="center"/>
                </w:pPr>
                <w:sdt>
                  <w:sdtPr>
                    <w:id w:val="1568836571"/>
                    <w:placeholder>
                      <w:docPart w:val="1DF81661688BAC48950EBB1E1617AEC9"/>
                    </w:placeholder>
                  </w:sdtPr>
                  <w:sdtContent>
                    <w:proofErr w:type="gramStart"/>
                    <w:r w:rsidRPr="00505A6A">
                      <w:t>Second</w:t>
                    </w:r>
                    <w:proofErr w:type="gramEnd"/>
                    <w:r w:rsidRPr="00505A6A">
                      <w:t xml:space="preserve"> Place at EFF Capture the Flag @ Enigma</w:t>
                    </w:r>
                    <w:r>
                      <w:t>.</w:t>
                    </w:r>
                  </w:sdtContent>
                </w:sdt>
                <w:r>
                  <w:tab/>
                  <w:t>2016</w:t>
                </w:r>
              </w:p>
              <w:p w14:paraId="00BDAA89" w14:textId="77777777" w:rsidR="00505A6A" w:rsidRDefault="00505A6A" w:rsidP="00505A6A">
                <w:pPr>
                  <w:pStyle w:val="BodyText"/>
                </w:pPr>
              </w:p>
              <w:p w14:paraId="0743FD79" w14:textId="77777777" w:rsidR="00505A6A" w:rsidRDefault="00505A6A" w:rsidP="00505A6A">
                <w:pPr>
                  <w:pStyle w:val="Heading2"/>
                </w:pPr>
                <w:sdt>
                  <w:sdtPr>
                    <w:id w:val="366409769"/>
                    <w:placeholder>
                      <w:docPart w:val="6731067CD99AA54696730D789E766E2A"/>
                    </w:placeholder>
                  </w:sdtPr>
                  <w:sdtContent>
                    <w:proofErr w:type="gramStart"/>
                    <w:r w:rsidRPr="00505A6A">
                      <w:t>Frank J. Marshall Graduate Fellowship.</w:t>
                    </w:r>
                    <w:proofErr w:type="gramEnd"/>
                  </w:sdtContent>
                </w:sdt>
                <w:r>
                  <w:tab/>
                  <w:t>2012</w:t>
                </w:r>
              </w:p>
              <w:p w14:paraId="565FCB2C" w14:textId="77777777" w:rsidR="00505A6A" w:rsidRDefault="00505A6A" w:rsidP="00505A6A">
                <w:pPr>
                  <w:pStyle w:val="BodyText"/>
                </w:pPr>
              </w:p>
              <w:p w14:paraId="34022F83" w14:textId="77777777" w:rsidR="00505A6A" w:rsidRDefault="00505A6A" w:rsidP="00505A6A">
                <w:pPr>
                  <w:pStyle w:val="Heading2"/>
                </w:pPr>
                <w:sdt>
                  <w:sdtPr>
                    <w:id w:val="873273602"/>
                    <w:placeholder>
                      <w:docPart w:val="F2384F67DB984E4B9ED838676ADAA498"/>
                    </w:placeholder>
                  </w:sdtPr>
                  <w:sdtContent>
                    <w:proofErr w:type="spellStart"/>
                    <w:proofErr w:type="gramStart"/>
                    <w:r w:rsidRPr="00505A6A">
                      <w:t>Zongjie</w:t>
                    </w:r>
                    <w:proofErr w:type="spellEnd"/>
                    <w:r w:rsidRPr="00505A6A">
                      <w:t xml:space="preserve"> </w:t>
                    </w:r>
                    <w:proofErr w:type="spellStart"/>
                    <w:r w:rsidRPr="00505A6A">
                      <w:t>Huo</w:t>
                    </w:r>
                    <w:proofErr w:type="spellEnd"/>
                    <w:r w:rsidRPr="00505A6A">
                      <w:t xml:space="preserve"> Fellowship.</w:t>
                    </w:r>
                    <w:proofErr w:type="gramEnd"/>
                  </w:sdtContent>
                </w:sdt>
                <w:r>
                  <w:tab/>
                  <w:t>2008, 2009</w:t>
                </w:r>
              </w:p>
              <w:p w14:paraId="52E5928D" w14:textId="77777777" w:rsidR="00505A6A" w:rsidRDefault="00505A6A" w:rsidP="00505A6A">
                <w:pPr>
                  <w:pStyle w:val="Heading2"/>
                </w:pPr>
              </w:p>
              <w:p w14:paraId="4C33FC85" w14:textId="77777777" w:rsidR="00505A6A" w:rsidRDefault="00505A6A" w:rsidP="00505A6A">
                <w:pPr>
                  <w:pStyle w:val="Heading2"/>
                </w:pPr>
                <w:proofErr w:type="gramStart"/>
                <w:r>
                  <w:t>F</w:t>
                </w:r>
                <w:r w:rsidRPr="00505A6A">
                  <w:t>irst Prize in Chinese Computing Olympiad, Province Tianjin.</w:t>
                </w:r>
                <w:proofErr w:type="gramEnd"/>
                <w:r>
                  <w:tab/>
                  <w:t>2006, 2007</w:t>
                </w:r>
              </w:p>
              <w:p w14:paraId="016B573B" w14:textId="77777777" w:rsidR="00505A6A" w:rsidRDefault="00505A6A" w:rsidP="00505A6A">
                <w:pPr>
                  <w:pStyle w:val="BodyText"/>
                </w:pPr>
                <w:r>
                  <w:t>Top Female in 2006.</w:t>
                </w:r>
              </w:p>
              <w:p w14:paraId="0DFE2EE7" w14:textId="77777777" w:rsidR="00505A6A" w:rsidRDefault="00505A6A" w:rsidP="00505A6A">
                <w:pPr>
                  <w:pStyle w:val="BodyText"/>
                </w:pPr>
              </w:p>
              <w:p w14:paraId="6B5A1DCC" w14:textId="77777777" w:rsidR="009F19E9" w:rsidRPr="009F19E9" w:rsidRDefault="00505A6A" w:rsidP="00505A6A">
                <w:pPr>
                  <w:pStyle w:val="Heading2"/>
                </w:pPr>
                <w:proofErr w:type="gramStart"/>
                <w:r>
                  <w:t>S</w:t>
                </w:r>
                <w:r w:rsidRPr="00505A6A">
                  <w:t>econd Prize in Chinese Mathematical Olympiad, Province Tianjin.</w:t>
                </w:r>
                <w:proofErr w:type="gramEnd"/>
                <w:r>
                  <w:tab/>
                  <w:t>2007</w:t>
                </w:r>
              </w:p>
            </w:sdtContent>
          </w:sdt>
        </w:tc>
      </w:tr>
      <w:tr w:rsidR="00505A6A" w14:paraId="44E323DF" w14:textId="77777777" w:rsidTr="001D75CA">
        <w:tc>
          <w:tcPr>
            <w:tcW w:w="749" w:type="pct"/>
          </w:tcPr>
          <w:p w14:paraId="624BD5BE" w14:textId="77777777" w:rsidR="00505A6A" w:rsidRDefault="00505A6A" w:rsidP="00505A6A">
            <w:pPr>
              <w:pStyle w:val="SpaceBetween"/>
            </w:pPr>
          </w:p>
        </w:tc>
        <w:tc>
          <w:tcPr>
            <w:tcW w:w="250" w:type="pct"/>
          </w:tcPr>
          <w:p w14:paraId="1253C34D" w14:textId="77777777" w:rsidR="00505A6A" w:rsidRPr="009F19E9" w:rsidRDefault="00505A6A" w:rsidP="00505A6A">
            <w:pPr>
              <w:pStyle w:val="SpaceBetween"/>
            </w:pPr>
          </w:p>
        </w:tc>
        <w:tc>
          <w:tcPr>
            <w:tcW w:w="4001" w:type="pct"/>
          </w:tcPr>
          <w:p w14:paraId="32781C51" w14:textId="77777777" w:rsidR="00505A6A" w:rsidRPr="009F19E9" w:rsidRDefault="00505A6A" w:rsidP="00505A6A">
            <w:pPr>
              <w:pStyle w:val="SpaceBetween"/>
            </w:pPr>
          </w:p>
        </w:tc>
      </w:tr>
      <w:tr w:rsidR="00505A6A" w14:paraId="356A3196" w14:textId="77777777" w:rsidTr="001D75CA">
        <w:tc>
          <w:tcPr>
            <w:tcW w:w="749" w:type="pct"/>
          </w:tcPr>
          <w:p w14:paraId="58E3F0AF" w14:textId="77777777" w:rsidR="00505A6A" w:rsidRDefault="00F17F96" w:rsidP="00505A6A">
            <w:pPr>
              <w:pStyle w:val="Heading1"/>
            </w:pPr>
            <w:r>
              <w:t>Teaching Experience</w:t>
            </w:r>
          </w:p>
        </w:tc>
        <w:tc>
          <w:tcPr>
            <w:tcW w:w="250" w:type="pct"/>
          </w:tcPr>
          <w:p w14:paraId="3B955F23" w14:textId="77777777" w:rsidR="00505A6A" w:rsidRPr="009F19E9" w:rsidRDefault="00505A6A" w:rsidP="00505A6A"/>
        </w:tc>
        <w:tc>
          <w:tcPr>
            <w:tcW w:w="4001" w:type="pct"/>
          </w:tcPr>
          <w:sdt>
            <w:sdtPr>
              <w:id w:val="1204211797"/>
              <w:placeholder>
                <w:docPart w:val="93DEBDF8F4CAB2448B8633181ABE698C"/>
              </w:placeholder>
            </w:sdtPr>
            <w:sdtContent>
              <w:p w14:paraId="6C6F9B54" w14:textId="77777777" w:rsidR="00F17F96" w:rsidRPr="00505A6A" w:rsidRDefault="002079CB" w:rsidP="00F17F96">
                <w:pPr>
                  <w:pStyle w:val="Heading2"/>
                  <w:jc w:val="left"/>
                  <w:rPr>
                    <w:b/>
                  </w:rPr>
                </w:pPr>
                <w:proofErr w:type="gramStart"/>
                <w:r>
                  <w:rPr>
                    <w:b/>
                  </w:rPr>
                  <w:t>Head Teaching Assistant</w:t>
                </w:r>
                <w:r w:rsidR="00F17F96" w:rsidRPr="00505A6A">
                  <w:rPr>
                    <w:b/>
                  </w:rPr>
                  <w:t>.</w:t>
                </w:r>
                <w:proofErr w:type="gramEnd"/>
              </w:p>
              <w:p w14:paraId="10A6C8A6" w14:textId="77777777" w:rsidR="00F17F96" w:rsidRDefault="00F17F96" w:rsidP="00F17F96">
                <w:pPr>
                  <w:pStyle w:val="Heading2"/>
                </w:pPr>
                <w:sdt>
                  <w:sdtPr>
                    <w:id w:val="510187171"/>
                    <w:placeholder>
                      <w:docPart w:val="19B4D6F8FDC17144BD45BC8C64D8035C"/>
                    </w:placeholder>
                  </w:sdtPr>
                  <w:sdtContent>
                    <w:r w:rsidR="002079CB" w:rsidRPr="002079CB">
                      <w:t>Network Security. (CMU 18-731, for Graduate)</w:t>
                    </w:r>
                  </w:sdtContent>
                </w:sdt>
                <w:r>
                  <w:tab/>
                  <w:t>201</w:t>
                </w:r>
                <w:r w:rsidR="002079CB">
                  <w:t>5</w:t>
                </w:r>
              </w:p>
              <w:p w14:paraId="696C47C4" w14:textId="77777777" w:rsidR="00F17F96" w:rsidRDefault="00F17F96" w:rsidP="00F17F96">
                <w:pPr>
                  <w:pStyle w:val="BodyText"/>
                </w:pPr>
              </w:p>
              <w:p w14:paraId="7A0A24A2" w14:textId="77777777" w:rsidR="00F17F96" w:rsidRPr="00505A6A" w:rsidRDefault="002079CB" w:rsidP="00F17F96">
                <w:pPr>
                  <w:pStyle w:val="Heading2"/>
                  <w:jc w:val="left"/>
                  <w:rPr>
                    <w:b/>
                  </w:rPr>
                </w:pPr>
                <w:proofErr w:type="gramStart"/>
                <w:r>
                  <w:rPr>
                    <w:b/>
                  </w:rPr>
                  <w:t>Head Teaching Assistant.</w:t>
                </w:r>
                <w:proofErr w:type="gramEnd"/>
              </w:p>
              <w:p w14:paraId="722C5369" w14:textId="77777777" w:rsidR="00F17F96" w:rsidRDefault="00F17F96" w:rsidP="00F17F96">
                <w:pPr>
                  <w:pStyle w:val="Heading2"/>
                </w:pPr>
                <w:sdt>
                  <w:sdtPr>
                    <w:id w:val="-1575433993"/>
                    <w:placeholder>
                      <w:docPart w:val="93CA9ED3D1E7B34E85EBB61A48350B8C"/>
                    </w:placeholder>
                  </w:sdtPr>
                  <w:sdtContent>
                    <w:proofErr w:type="gramStart"/>
                    <w:r w:rsidR="001D75CA" w:rsidRPr="001D75CA">
                      <w:t>Introduction to Computer Security.</w:t>
                    </w:r>
                    <w:proofErr w:type="gramEnd"/>
                    <w:r w:rsidR="001D75CA" w:rsidRPr="001D75CA">
                      <w:t xml:space="preserve"> (CMU 18-487, for Undergraduate)</w:t>
                    </w:r>
                  </w:sdtContent>
                </w:sdt>
                <w:r>
                  <w:tab/>
                  <w:t>201</w:t>
                </w:r>
                <w:r w:rsidR="001D75CA">
                  <w:t>6</w:t>
                </w:r>
              </w:p>
              <w:p w14:paraId="2988C707" w14:textId="77777777" w:rsidR="00F17F96" w:rsidRDefault="00F17F96" w:rsidP="00F17F96">
                <w:pPr>
                  <w:pStyle w:val="BodyText"/>
                </w:pPr>
              </w:p>
              <w:p w14:paraId="7F480FF6" w14:textId="77777777" w:rsidR="00F17F96" w:rsidRDefault="001D75CA" w:rsidP="001D75CA">
                <w:pPr>
                  <w:pStyle w:val="Heading2"/>
                  <w:jc w:val="left"/>
                </w:pPr>
                <w:proofErr w:type="gramStart"/>
                <w:r w:rsidRPr="001D75CA">
                  <w:rPr>
                    <w:b/>
                  </w:rPr>
                  <w:t>Instructor for Computing Olympiad</w:t>
                </w:r>
                <w:r w:rsidR="00F17F96" w:rsidRPr="00505A6A">
                  <w:rPr>
                    <w:b/>
                  </w:rPr>
                  <w:t>.</w:t>
                </w:r>
                <w:proofErr w:type="gramEnd"/>
                <w:r w:rsidR="00F17F96">
                  <w:tab/>
                  <w:t>20</w:t>
                </w:r>
                <w:r>
                  <w:t>08</w:t>
                </w:r>
              </w:p>
              <w:p w14:paraId="0A9947F5" w14:textId="77777777" w:rsidR="00505A6A" w:rsidRPr="009F19E9" w:rsidRDefault="00F17F96" w:rsidP="001D75CA">
                <w:pPr>
                  <w:pStyle w:val="Heading2"/>
                </w:pPr>
                <w:r>
                  <w:tab/>
                </w:r>
              </w:p>
            </w:sdtContent>
          </w:sdt>
        </w:tc>
      </w:tr>
      <w:tr w:rsidR="00505A6A" w:rsidRPr="009F19E9" w14:paraId="13C2B5EE" w14:textId="77777777" w:rsidTr="001D75CA">
        <w:tc>
          <w:tcPr>
            <w:tcW w:w="749" w:type="pct"/>
            <w:tcBorders>
              <w:top w:val="single" w:sz="4" w:space="0" w:color="auto"/>
              <w:left w:val="single" w:sz="4" w:space="0" w:color="auto"/>
              <w:bottom w:val="single" w:sz="4" w:space="0" w:color="auto"/>
              <w:right w:val="single" w:sz="4" w:space="0" w:color="auto"/>
            </w:tcBorders>
          </w:tcPr>
          <w:p w14:paraId="45FD0815" w14:textId="77777777" w:rsidR="00505A6A" w:rsidRDefault="00505A6A" w:rsidP="00505A6A">
            <w:pPr>
              <w:pStyle w:val="Heading1"/>
            </w:pPr>
          </w:p>
        </w:tc>
        <w:tc>
          <w:tcPr>
            <w:tcW w:w="250" w:type="pct"/>
            <w:tcBorders>
              <w:top w:val="single" w:sz="4" w:space="0" w:color="auto"/>
              <w:left w:val="single" w:sz="4" w:space="0" w:color="auto"/>
              <w:bottom w:val="single" w:sz="4" w:space="0" w:color="auto"/>
              <w:right w:val="single" w:sz="4" w:space="0" w:color="auto"/>
            </w:tcBorders>
          </w:tcPr>
          <w:p w14:paraId="172BD723" w14:textId="77777777" w:rsidR="00505A6A" w:rsidRPr="009F19E9" w:rsidRDefault="00505A6A" w:rsidP="00505A6A"/>
        </w:tc>
        <w:tc>
          <w:tcPr>
            <w:tcW w:w="4001" w:type="pct"/>
            <w:tcBorders>
              <w:top w:val="single" w:sz="4" w:space="0" w:color="auto"/>
              <w:left w:val="single" w:sz="4" w:space="0" w:color="auto"/>
              <w:bottom w:val="single" w:sz="4" w:space="0" w:color="auto"/>
              <w:right w:val="single" w:sz="4" w:space="0" w:color="auto"/>
            </w:tcBorders>
          </w:tcPr>
          <w:p w14:paraId="07E91476" w14:textId="77777777" w:rsidR="00505A6A" w:rsidRPr="009F19E9" w:rsidRDefault="00505A6A" w:rsidP="00505A6A">
            <w:pPr>
              <w:pStyle w:val="BodyText"/>
            </w:pPr>
          </w:p>
        </w:tc>
      </w:tr>
      <w:tr w:rsidR="001D75CA" w:rsidRPr="009F19E9" w14:paraId="03BA088E" w14:textId="77777777" w:rsidTr="001D75CA">
        <w:tc>
          <w:tcPr>
            <w:tcW w:w="749" w:type="pct"/>
            <w:tcBorders>
              <w:top w:val="single" w:sz="4" w:space="0" w:color="auto"/>
              <w:left w:val="single" w:sz="4" w:space="0" w:color="auto"/>
              <w:bottom w:val="single" w:sz="4" w:space="0" w:color="auto"/>
              <w:right w:val="single" w:sz="4" w:space="0" w:color="auto"/>
            </w:tcBorders>
          </w:tcPr>
          <w:p w14:paraId="2FCA34BE" w14:textId="77777777" w:rsidR="001D75CA" w:rsidRDefault="001D75CA" w:rsidP="001D75CA">
            <w:pPr>
              <w:pStyle w:val="Heading1"/>
            </w:pPr>
            <w:r>
              <w:t>Professional Experience</w:t>
            </w:r>
          </w:p>
        </w:tc>
        <w:tc>
          <w:tcPr>
            <w:tcW w:w="250" w:type="pct"/>
            <w:tcBorders>
              <w:top w:val="single" w:sz="4" w:space="0" w:color="auto"/>
              <w:left w:val="single" w:sz="4" w:space="0" w:color="auto"/>
              <w:bottom w:val="single" w:sz="4" w:space="0" w:color="auto"/>
              <w:right w:val="single" w:sz="4" w:space="0" w:color="auto"/>
            </w:tcBorders>
          </w:tcPr>
          <w:p w14:paraId="7B562939" w14:textId="77777777" w:rsidR="001D75CA" w:rsidRPr="009F19E9" w:rsidRDefault="001D75CA" w:rsidP="001D75CA"/>
        </w:tc>
        <w:tc>
          <w:tcPr>
            <w:tcW w:w="4001" w:type="pct"/>
            <w:tcBorders>
              <w:top w:val="single" w:sz="4" w:space="0" w:color="auto"/>
              <w:left w:val="single" w:sz="4" w:space="0" w:color="auto"/>
              <w:bottom w:val="single" w:sz="4" w:space="0" w:color="auto"/>
              <w:right w:val="single" w:sz="4" w:space="0" w:color="auto"/>
            </w:tcBorders>
          </w:tcPr>
          <w:sdt>
            <w:sdtPr>
              <w:id w:val="1597672313"/>
              <w:placeholder>
                <w:docPart w:val="E52722DE2EEEE541B46FA0202E20B1A8"/>
              </w:placeholder>
            </w:sdtPr>
            <w:sdtContent>
              <w:p w14:paraId="3378657F" w14:textId="77777777" w:rsidR="001D75CA" w:rsidRDefault="001D75CA" w:rsidP="001D75CA">
                <w:pPr>
                  <w:pStyle w:val="Heading2"/>
                  <w:jc w:val="left"/>
                </w:pPr>
                <w:sdt>
                  <w:sdtPr>
                    <w:id w:val="-173888124"/>
                    <w:placeholder>
                      <w:docPart w:val="51CCDA991D77C14E88D0F0EE15AE515D"/>
                    </w:placeholder>
                  </w:sdtPr>
                  <w:sdtContent>
                    <w:proofErr w:type="gramStart"/>
                    <w:r w:rsidRPr="001D75CA">
                      <w:t>Research Internship, University of California Santa Barbara</w:t>
                    </w:r>
                    <w:r w:rsidRPr="00505A6A">
                      <w:t>.</w:t>
                    </w:r>
                    <w:proofErr w:type="gramEnd"/>
                  </w:sdtContent>
                </w:sdt>
                <w:r>
                  <w:tab/>
                  <w:t>2016</w:t>
                </w:r>
              </w:p>
              <w:p w14:paraId="2CDA814B" w14:textId="77777777" w:rsidR="001D75CA" w:rsidRDefault="001D75CA" w:rsidP="001D75CA">
                <w:pPr>
                  <w:pStyle w:val="Heading2"/>
                  <w:jc w:val="left"/>
                  <w:rPr>
                    <w:rFonts w:asciiTheme="minorHAnsi" w:eastAsiaTheme="minorEastAsia" w:hAnsiTheme="minorHAnsi" w:cstheme="minorBidi"/>
                    <w:bCs w:val="0"/>
                    <w:szCs w:val="22"/>
                  </w:rPr>
                </w:pPr>
              </w:p>
              <w:p w14:paraId="559EF103" w14:textId="77777777" w:rsidR="001D75CA" w:rsidRDefault="001D75CA" w:rsidP="001D75CA">
                <w:pPr>
                  <w:pStyle w:val="Heading2"/>
                  <w:jc w:val="left"/>
                </w:pPr>
                <w:sdt>
                  <w:sdtPr>
                    <w:id w:val="259348173"/>
                    <w:placeholder>
                      <w:docPart w:val="847E241B06F20F4C86C2676620865888"/>
                    </w:placeholder>
                  </w:sdtPr>
                  <w:sdtContent>
                    <w:proofErr w:type="gramStart"/>
                    <w:r w:rsidRPr="001D75CA">
                      <w:t>Research Internship, Tsinghua University.</w:t>
                    </w:r>
                    <w:proofErr w:type="gramEnd"/>
                  </w:sdtContent>
                </w:sdt>
                <w:r>
                  <w:tab/>
                  <w:t>2012</w:t>
                </w:r>
              </w:p>
              <w:p w14:paraId="4D90E6F7" w14:textId="77777777" w:rsidR="001D75CA" w:rsidRDefault="001D75CA" w:rsidP="001D75CA">
                <w:pPr>
                  <w:pStyle w:val="BodyText"/>
                </w:pPr>
              </w:p>
              <w:p w14:paraId="4AF97AA1" w14:textId="77777777" w:rsidR="001D75CA" w:rsidRDefault="001D75CA" w:rsidP="001D75CA">
                <w:pPr>
                  <w:pStyle w:val="Heading2"/>
                  <w:jc w:val="center"/>
                </w:pPr>
                <w:sdt>
                  <w:sdtPr>
                    <w:id w:val="1330796716"/>
                    <w:placeholder>
                      <w:docPart w:val="D0FFE5C71BDE98469DA778B578063D31"/>
                    </w:placeholder>
                  </w:sdtPr>
                  <w:sdtContent>
                    <w:proofErr w:type="gramStart"/>
                    <w:r w:rsidRPr="001D75CA">
                      <w:t>Member, the Blue-Lotus Hacking Team</w:t>
                    </w:r>
                    <w:r>
                      <w:t>.</w:t>
                    </w:r>
                    <w:proofErr w:type="gramEnd"/>
                  </w:sdtContent>
                </w:sdt>
                <w:r>
                  <w:tab/>
                  <w:t>2012</w:t>
                </w:r>
              </w:p>
              <w:p w14:paraId="5FE257B7" w14:textId="77777777" w:rsidR="001D75CA" w:rsidRDefault="001D75CA" w:rsidP="001D75CA">
                <w:pPr>
                  <w:pStyle w:val="BodyText"/>
                </w:pPr>
              </w:p>
              <w:p w14:paraId="094BF089" w14:textId="77777777" w:rsidR="001D75CA" w:rsidRDefault="001D75CA" w:rsidP="001D75CA">
                <w:pPr>
                  <w:pStyle w:val="Heading2"/>
                </w:pPr>
                <w:sdt>
                  <w:sdtPr>
                    <w:id w:val="643549710"/>
                    <w:placeholder>
                      <w:docPart w:val="4AC353F64DB3B948A8C98A1A223A0393"/>
                    </w:placeholder>
                  </w:sdtPr>
                  <w:sdtContent>
                    <w:proofErr w:type="gramStart"/>
                    <w:r w:rsidRPr="001D75CA">
                      <w:t xml:space="preserve">Member, the </w:t>
                    </w:r>
                    <w:proofErr w:type="spellStart"/>
                    <w:r w:rsidRPr="001D75CA">
                      <w:t>Honeynet</w:t>
                    </w:r>
                    <w:proofErr w:type="spellEnd"/>
                    <w:r w:rsidRPr="001D75CA">
                      <w:t xml:space="preserve"> Project</w:t>
                    </w:r>
                    <w:r w:rsidRPr="00505A6A">
                      <w:t>.</w:t>
                    </w:r>
                    <w:proofErr w:type="gramEnd"/>
                  </w:sdtContent>
                </w:sdt>
                <w:r>
                  <w:tab/>
                  <w:t>2011-2013</w:t>
                </w:r>
              </w:p>
              <w:p w14:paraId="41575E35" w14:textId="77777777" w:rsidR="001D75CA" w:rsidRDefault="001D75CA" w:rsidP="001D75CA">
                <w:pPr>
                  <w:pStyle w:val="BodyText"/>
                </w:pPr>
              </w:p>
              <w:p w14:paraId="4FC5F810" w14:textId="77777777" w:rsidR="001D75CA" w:rsidRDefault="001D75CA" w:rsidP="001D75CA">
                <w:pPr>
                  <w:pStyle w:val="Heading2"/>
                </w:pPr>
                <w:sdt>
                  <w:sdtPr>
                    <w:id w:val="-196469572"/>
                    <w:placeholder>
                      <w:docPart w:val="D19F65EBCCC06240813DF0486663FEDF"/>
                    </w:placeholder>
                  </w:sdtPr>
                  <w:sdtContent>
                    <w:proofErr w:type="gramStart"/>
                    <w:r w:rsidRPr="001D75CA">
                      <w:t>Research Assistant, Peking University.</w:t>
                    </w:r>
                    <w:proofErr w:type="gramEnd"/>
                  </w:sdtContent>
                </w:sdt>
                <w:r>
                  <w:tab/>
                  <w:t>2010-2012</w:t>
                </w:r>
              </w:p>
              <w:p w14:paraId="78CA4B5C" w14:textId="77777777" w:rsidR="001D75CA" w:rsidRPr="009F19E9" w:rsidRDefault="001D75CA" w:rsidP="001D75CA">
                <w:pPr>
                  <w:pStyle w:val="Heading2"/>
                  <w:jc w:val="left"/>
                </w:pPr>
              </w:p>
            </w:sdtContent>
          </w:sdt>
        </w:tc>
      </w:tr>
      <w:tr w:rsidR="00505A6A" w:rsidRPr="009F19E9" w14:paraId="68A5825B" w14:textId="77777777" w:rsidTr="001D75CA">
        <w:tc>
          <w:tcPr>
            <w:tcW w:w="749" w:type="pct"/>
            <w:tcBorders>
              <w:top w:val="single" w:sz="4" w:space="0" w:color="auto"/>
              <w:left w:val="single" w:sz="4" w:space="0" w:color="auto"/>
              <w:bottom w:val="single" w:sz="4" w:space="0" w:color="auto"/>
              <w:right w:val="single" w:sz="4" w:space="0" w:color="auto"/>
            </w:tcBorders>
          </w:tcPr>
          <w:p w14:paraId="12E6D414" w14:textId="77777777" w:rsidR="00505A6A" w:rsidRDefault="00505A6A" w:rsidP="00505A6A">
            <w:pPr>
              <w:pStyle w:val="Heading1"/>
            </w:pPr>
          </w:p>
        </w:tc>
        <w:tc>
          <w:tcPr>
            <w:tcW w:w="250" w:type="pct"/>
            <w:tcBorders>
              <w:top w:val="single" w:sz="4" w:space="0" w:color="auto"/>
              <w:left w:val="single" w:sz="4" w:space="0" w:color="auto"/>
              <w:bottom w:val="single" w:sz="4" w:space="0" w:color="auto"/>
              <w:right w:val="single" w:sz="4" w:space="0" w:color="auto"/>
            </w:tcBorders>
          </w:tcPr>
          <w:p w14:paraId="3C62C85A" w14:textId="77777777" w:rsidR="00505A6A" w:rsidRPr="009F19E9" w:rsidRDefault="00505A6A" w:rsidP="00505A6A"/>
        </w:tc>
        <w:tc>
          <w:tcPr>
            <w:tcW w:w="4001" w:type="pct"/>
            <w:tcBorders>
              <w:top w:val="single" w:sz="4" w:space="0" w:color="auto"/>
              <w:left w:val="single" w:sz="4" w:space="0" w:color="auto"/>
              <w:bottom w:val="single" w:sz="4" w:space="0" w:color="auto"/>
              <w:right w:val="single" w:sz="4" w:space="0" w:color="auto"/>
            </w:tcBorders>
          </w:tcPr>
          <w:p w14:paraId="34ACEA4E" w14:textId="77777777" w:rsidR="00505A6A" w:rsidRPr="009F19E9" w:rsidRDefault="00505A6A" w:rsidP="00505A6A">
            <w:pPr>
              <w:pStyle w:val="BodyText"/>
            </w:pPr>
          </w:p>
        </w:tc>
      </w:tr>
      <w:tr w:rsidR="001D75CA" w14:paraId="0F3758C5" w14:textId="77777777" w:rsidTr="001D75CA">
        <w:tc>
          <w:tcPr>
            <w:tcW w:w="749" w:type="pct"/>
          </w:tcPr>
          <w:p w14:paraId="3086DCF6" w14:textId="77777777" w:rsidR="001D75CA" w:rsidRDefault="001D75CA" w:rsidP="001D75CA">
            <w:pPr>
              <w:pStyle w:val="Heading1"/>
            </w:pPr>
            <w:r>
              <w:t>References</w:t>
            </w:r>
          </w:p>
        </w:tc>
        <w:tc>
          <w:tcPr>
            <w:tcW w:w="250" w:type="pct"/>
          </w:tcPr>
          <w:p w14:paraId="40D7A587" w14:textId="77777777" w:rsidR="001D75CA" w:rsidRPr="009F19E9" w:rsidRDefault="001D75CA" w:rsidP="001D75CA"/>
        </w:tc>
        <w:tc>
          <w:tcPr>
            <w:tcW w:w="4001" w:type="pct"/>
          </w:tcPr>
          <w:p w14:paraId="2BF615EB" w14:textId="77777777" w:rsidR="001D75CA" w:rsidRPr="00D270B9" w:rsidRDefault="001D75CA" w:rsidP="001D75CA">
            <w:pPr>
              <w:pStyle w:val="Heading2"/>
              <w:rPr>
                <w:b/>
              </w:rPr>
            </w:pPr>
            <w:sdt>
              <w:sdtPr>
                <w:rPr>
                  <w:b/>
                </w:rPr>
                <w:id w:val="625358760"/>
                <w:placeholder>
                  <w:docPart w:val="165CD05222BD2644960B255A5878FA21"/>
                </w:placeholder>
              </w:sdtPr>
              <w:sdtContent>
                <w:r>
                  <w:rPr>
                    <w:b/>
                  </w:rPr>
                  <w:t xml:space="preserve">Professor David </w:t>
                </w:r>
                <w:proofErr w:type="spellStart"/>
                <w:r>
                  <w:rPr>
                    <w:b/>
                  </w:rPr>
                  <w:t>Brumley</w:t>
                </w:r>
                <w:proofErr w:type="spellEnd"/>
              </w:sdtContent>
            </w:sdt>
            <w:r w:rsidRPr="00D270B9">
              <w:rPr>
                <w:b/>
              </w:rPr>
              <w:tab/>
            </w:r>
          </w:p>
          <w:p w14:paraId="1AB3A51A" w14:textId="77777777" w:rsidR="001D75CA" w:rsidRDefault="001D75CA" w:rsidP="001D75CA">
            <w:pPr>
              <w:pStyle w:val="Heading2"/>
              <w:jc w:val="left"/>
            </w:pPr>
            <w:r>
              <w:t>Carnegie Mellon University</w:t>
            </w:r>
          </w:p>
          <w:p w14:paraId="78D189EB" w14:textId="77777777" w:rsidR="001D75CA" w:rsidRDefault="001D75CA" w:rsidP="001D75CA">
            <w:pPr>
              <w:pStyle w:val="BodyText"/>
            </w:pPr>
            <w:r>
              <w:t>(412) 268-3851</w:t>
            </w:r>
          </w:p>
          <w:p w14:paraId="19A4F469" w14:textId="77777777" w:rsidR="001D75CA" w:rsidRPr="001D75CA" w:rsidRDefault="001D75CA" w:rsidP="001D75CA">
            <w:pPr>
              <w:pStyle w:val="BodyText"/>
            </w:pPr>
            <w:r>
              <w:t>dbrumley@cmu.edu</w:t>
            </w:r>
          </w:p>
          <w:p w14:paraId="68411352" w14:textId="77777777" w:rsidR="001D75CA" w:rsidRDefault="001D75CA" w:rsidP="001D75CA">
            <w:pPr>
              <w:pStyle w:val="Heading2"/>
              <w:jc w:val="left"/>
              <w:rPr>
                <w:b/>
              </w:rPr>
            </w:pPr>
          </w:p>
          <w:p w14:paraId="238F0CF4" w14:textId="77777777" w:rsidR="001D75CA" w:rsidRDefault="001D75CA" w:rsidP="001D75CA">
            <w:pPr>
              <w:pStyle w:val="Heading2"/>
              <w:jc w:val="left"/>
              <w:rPr>
                <w:b/>
              </w:rPr>
            </w:pPr>
            <w:r>
              <w:rPr>
                <w:b/>
              </w:rPr>
              <w:t xml:space="preserve">Professor Giovanni </w:t>
            </w:r>
            <w:proofErr w:type="spellStart"/>
            <w:r>
              <w:rPr>
                <w:b/>
              </w:rPr>
              <w:t>Vigna</w:t>
            </w:r>
            <w:proofErr w:type="spellEnd"/>
          </w:p>
          <w:p w14:paraId="41F0B027" w14:textId="77777777" w:rsidR="001D75CA" w:rsidRDefault="001D75CA" w:rsidP="001D75CA">
            <w:pPr>
              <w:pStyle w:val="Heading2"/>
              <w:jc w:val="left"/>
            </w:pPr>
            <w:sdt>
              <w:sdtPr>
                <w:id w:val="440267261"/>
                <w:placeholder>
                  <w:docPart w:val="8543CF972724F14A9CDB29C7B5772FF4"/>
                </w:placeholder>
              </w:sdtPr>
              <w:sdtContent>
                <w:r>
                  <w:t>University of California, Santa Barbara</w:t>
                </w:r>
              </w:sdtContent>
            </w:sdt>
          </w:p>
          <w:p w14:paraId="49A294E5" w14:textId="77777777" w:rsidR="001D75CA" w:rsidRDefault="001D75CA" w:rsidP="001D75CA">
            <w:pPr>
              <w:pStyle w:val="BodyText"/>
            </w:pPr>
            <w:r>
              <w:t>(805) 637-6382</w:t>
            </w:r>
          </w:p>
          <w:p w14:paraId="7D36EF07" w14:textId="77777777" w:rsidR="001D75CA" w:rsidRDefault="001D75CA" w:rsidP="001D75CA">
            <w:pPr>
              <w:pStyle w:val="BodyText"/>
            </w:pPr>
            <w:r>
              <w:t>vigna@cs.ucsb.edu</w:t>
            </w:r>
          </w:p>
          <w:sdt>
            <w:sdtPr>
              <w:id w:val="-250197853"/>
              <w:placeholder>
                <w:docPart w:val="907F67587B55134C863D5E6B3716E9D3"/>
              </w:placeholder>
            </w:sdtPr>
            <w:sdtEndPr>
              <w:rPr>
                <w:rFonts w:asciiTheme="majorHAnsi" w:eastAsiaTheme="majorEastAsia" w:hAnsiTheme="majorHAnsi" w:cstheme="majorBidi"/>
                <w:b/>
                <w:bCs/>
                <w:szCs w:val="20"/>
              </w:rPr>
            </w:sdtEndPr>
            <w:sdtContent>
              <w:p w14:paraId="3F7CD794" w14:textId="77777777" w:rsidR="001D75CA" w:rsidRPr="001D75CA" w:rsidRDefault="001D75CA" w:rsidP="001D75CA">
                <w:pPr>
                  <w:pStyle w:val="BodyText"/>
                </w:pPr>
              </w:p>
              <w:p w14:paraId="3367224E" w14:textId="77777777" w:rsidR="001D75CA" w:rsidRPr="00D270B9" w:rsidRDefault="001D75CA" w:rsidP="001D75CA">
                <w:pPr>
                  <w:pStyle w:val="Heading2"/>
                  <w:jc w:val="left"/>
                  <w:rPr>
                    <w:b/>
                  </w:rPr>
                </w:pPr>
                <w:r>
                  <w:rPr>
                    <w:b/>
                  </w:rPr>
                  <w:t xml:space="preserve">Professor </w:t>
                </w:r>
                <w:proofErr w:type="spellStart"/>
                <w:r>
                  <w:rPr>
                    <w:b/>
                  </w:rPr>
                  <w:t>Wenke</w:t>
                </w:r>
                <w:proofErr w:type="spellEnd"/>
                <w:r>
                  <w:rPr>
                    <w:b/>
                  </w:rPr>
                  <w:t xml:space="preserve"> Lee</w:t>
                </w:r>
              </w:p>
            </w:sdtContent>
          </w:sdt>
          <w:p w14:paraId="169BE680" w14:textId="77777777" w:rsidR="001D75CA" w:rsidRDefault="001D75CA" w:rsidP="001D75CA">
            <w:pPr>
              <w:pStyle w:val="Heading2"/>
              <w:jc w:val="left"/>
            </w:pPr>
            <w:r>
              <w:t>Georgia Institute of Technology</w:t>
            </w:r>
          </w:p>
          <w:p w14:paraId="75E68002" w14:textId="77777777" w:rsidR="001D75CA" w:rsidRDefault="001D75CA" w:rsidP="001D75CA">
            <w:pPr>
              <w:pStyle w:val="BodyText"/>
            </w:pPr>
            <w:r>
              <w:t>(404) 385-2879</w:t>
            </w:r>
          </w:p>
          <w:p w14:paraId="26C9BFD1" w14:textId="77777777" w:rsidR="001D75CA" w:rsidRPr="001D75CA" w:rsidRDefault="001D75CA" w:rsidP="001D75CA">
            <w:pPr>
              <w:pStyle w:val="BodyText"/>
            </w:pPr>
            <w:proofErr w:type="gramStart"/>
            <w:r>
              <w:t>wenke.lee@gmail.com</w:t>
            </w:r>
            <w:proofErr w:type="gramEnd"/>
          </w:p>
          <w:p w14:paraId="24D08EC4" w14:textId="77777777" w:rsidR="001D75CA" w:rsidRPr="00505A6A" w:rsidRDefault="001D75CA" w:rsidP="001D75CA">
            <w:pPr>
              <w:pStyle w:val="BodyText"/>
            </w:pPr>
          </w:p>
          <w:p w14:paraId="7001C6DF" w14:textId="77777777" w:rsidR="001D75CA" w:rsidRPr="009F19E9" w:rsidRDefault="001D75CA" w:rsidP="001D75CA">
            <w:pPr>
              <w:pStyle w:val="BodyText"/>
            </w:pPr>
          </w:p>
        </w:tc>
      </w:tr>
    </w:tbl>
    <w:p w14:paraId="59552581" w14:textId="77777777" w:rsidR="00620EA4" w:rsidRDefault="00620EA4" w:rsidP="00505A6A">
      <w:pPr>
        <w:pStyle w:val="BodyText"/>
      </w:pPr>
    </w:p>
    <w:sectPr w:rsidR="00620EA4" w:rsidSect="00E645F4">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343099" w14:textId="77777777" w:rsidR="001D75CA" w:rsidRDefault="001D75CA">
      <w:r>
        <w:separator/>
      </w:r>
    </w:p>
  </w:endnote>
  <w:endnote w:type="continuationSeparator" w:id="0">
    <w:p w14:paraId="19219227" w14:textId="77777777" w:rsidR="001D75CA" w:rsidRDefault="001D7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Ｐ明朝">
    <w:charset w:val="4E"/>
    <w:family w:val="auto"/>
    <w:pitch w:val="variable"/>
    <w:sig w:usb0="E00002FF" w:usb1="6AC7FDFB" w:usb2="00000012" w:usb3="00000000" w:csb0="0002009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55CDD6" w14:textId="77777777" w:rsidR="001D75CA" w:rsidRDefault="001D75CA">
    <w:pPr>
      <w:pStyle w:val="Footer"/>
    </w:pPr>
    <w:r>
      <w:fldChar w:fldCharType="begin"/>
    </w:r>
    <w:r>
      <w:instrText xml:space="preserve"> Page </w:instrText>
    </w:r>
    <w:r>
      <w:fldChar w:fldCharType="separate"/>
    </w:r>
    <w:r w:rsidR="00E64B89">
      <w:rPr>
        <w:noProof/>
      </w:rPr>
      <w:t>5</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8C9896" w14:textId="77777777" w:rsidR="001D75CA" w:rsidRDefault="001D75CA">
      <w:r>
        <w:separator/>
      </w:r>
    </w:p>
  </w:footnote>
  <w:footnote w:type="continuationSeparator" w:id="0">
    <w:p w14:paraId="17508997" w14:textId="77777777" w:rsidR="001D75CA" w:rsidRDefault="001D75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BAA016" w14:textId="77777777" w:rsidR="001D75CA" w:rsidRDefault="001D75CA"/>
  <w:tbl>
    <w:tblPr>
      <w:tblW w:w="5000" w:type="pct"/>
      <w:tblCellMar>
        <w:left w:w="0" w:type="dxa"/>
        <w:right w:w="0" w:type="dxa"/>
      </w:tblCellMar>
      <w:tblLook w:val="04A0" w:firstRow="1" w:lastRow="0" w:firstColumn="1" w:lastColumn="0" w:noHBand="0" w:noVBand="1"/>
    </w:tblPr>
    <w:tblGrid>
      <w:gridCol w:w="9360"/>
      <w:gridCol w:w="1440"/>
    </w:tblGrid>
    <w:tr w:rsidR="001D75CA" w14:paraId="43EB5A1F" w14:textId="77777777">
      <w:trPr>
        <w:trHeight w:hRule="exact" w:val="1440"/>
      </w:trPr>
      <w:tc>
        <w:tcPr>
          <w:tcW w:w="9360" w:type="dxa"/>
          <w:vAlign w:val="center"/>
        </w:tcPr>
        <w:p w14:paraId="409C173A" w14:textId="77777777" w:rsidR="001D75CA" w:rsidRDefault="001D75CA">
          <w:pPr>
            <w:pStyle w:val="ContactDetails"/>
          </w:pPr>
        </w:p>
      </w:tc>
      <w:tc>
        <w:tcPr>
          <w:tcW w:w="1440" w:type="dxa"/>
          <w:shd w:val="clear" w:color="auto" w:fill="E76F34" w:themeFill="accent1"/>
          <w:vAlign w:val="bottom"/>
        </w:tcPr>
        <w:p w14:paraId="3F33DE7E" w14:textId="77777777" w:rsidR="001D75CA" w:rsidRDefault="001D75CA" w:rsidP="00BB25B8">
          <w:pPr>
            <w:pStyle w:val="Initials"/>
          </w:pPr>
          <w:r>
            <w:fldChar w:fldCharType="begin"/>
          </w:r>
          <w:r>
            <w:instrText xml:space="preserve"> PLACEHOLDER "yn" \* MERGEFORMAT </w:instrText>
          </w:r>
          <w:r>
            <w:fldChar w:fldCharType="separate"/>
          </w:r>
          <w:r>
            <w:t>yn</w:t>
          </w:r>
          <w:r>
            <w:fldChar w:fldCharType="end"/>
          </w:r>
        </w:p>
      </w:tc>
    </w:tr>
  </w:tbl>
  <w:p w14:paraId="36ED22A4" w14:textId="77777777" w:rsidR="001D75CA" w:rsidRDefault="001D75C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73E264CE"/>
    <w:multiLevelType w:val="hybridMultilevel"/>
    <w:tmpl w:val="FFACF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8"/>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D5345D"/>
    <w:rsid w:val="000D66FC"/>
    <w:rsid w:val="00110ABE"/>
    <w:rsid w:val="001D75CA"/>
    <w:rsid w:val="002079CB"/>
    <w:rsid w:val="002B6CDF"/>
    <w:rsid w:val="004354EF"/>
    <w:rsid w:val="004F6126"/>
    <w:rsid w:val="00505A6A"/>
    <w:rsid w:val="00620EA4"/>
    <w:rsid w:val="00654772"/>
    <w:rsid w:val="00691707"/>
    <w:rsid w:val="006D333B"/>
    <w:rsid w:val="007B1DB1"/>
    <w:rsid w:val="007F4AE1"/>
    <w:rsid w:val="00810AA1"/>
    <w:rsid w:val="009539DA"/>
    <w:rsid w:val="009F19E9"/>
    <w:rsid w:val="009F6A79"/>
    <w:rsid w:val="00AC7FB3"/>
    <w:rsid w:val="00B41FE5"/>
    <w:rsid w:val="00BB25B8"/>
    <w:rsid w:val="00D270B9"/>
    <w:rsid w:val="00D5345D"/>
    <w:rsid w:val="00E645F4"/>
    <w:rsid w:val="00E64B89"/>
    <w:rsid w:val="00F17F96"/>
    <w:rsid w:val="00F24660"/>
    <w:rsid w:val="00F606C8"/>
    <w:rsid w:val="00F72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B8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lsdException w:name="Normal" w:qFormat="1"/>
  </w:latentStyles>
  <w:style w:type="paragraph" w:default="1" w:styleId="Normal">
    <w:name w:val="Normal"/>
    <w:qFormat/>
    <w:rsid w:val="009539DA"/>
    <w:rPr>
      <w:sz w:val="20"/>
    </w:rPr>
  </w:style>
  <w:style w:type="paragraph" w:styleId="Heading1">
    <w:name w:val="heading 1"/>
    <w:basedOn w:val="Normal"/>
    <w:next w:val="BodyText"/>
    <w:link w:val="Heading1Char"/>
    <w:rsid w:val="00D5345D"/>
    <w:pPr>
      <w:keepNext/>
      <w:keepLines/>
      <w:jc w:val="right"/>
      <w:outlineLvl w:val="0"/>
    </w:pPr>
    <w:rPr>
      <w:rFonts w:asciiTheme="majorHAnsi" w:eastAsiaTheme="majorEastAsia" w:hAnsiTheme="majorHAnsi" w:cstheme="majorBidi"/>
      <w:b/>
      <w:bCs/>
      <w:sz w:val="18"/>
      <w:szCs w:val="24"/>
    </w:rPr>
  </w:style>
  <w:style w:type="paragraph" w:styleId="Heading2">
    <w:name w:val="heading 2"/>
    <w:basedOn w:val="Normal"/>
    <w:next w:val="BodyText"/>
    <w:link w:val="Heading2Char"/>
    <w:rsid w:val="007B1DB1"/>
    <w:pPr>
      <w:keepNext/>
      <w:keepLines/>
      <w:tabs>
        <w:tab w:val="right" w:pos="8640"/>
      </w:tabs>
      <w:spacing w:after="100"/>
      <w:jc w:val="right"/>
      <w:outlineLvl w:val="1"/>
    </w:pPr>
    <w:rPr>
      <w:rFonts w:asciiTheme="majorHAnsi" w:eastAsiaTheme="majorEastAsia" w:hAnsiTheme="majorHAnsi" w:cstheme="majorBidi"/>
      <w:bCs/>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345D"/>
    <w:rPr>
      <w:rFonts w:asciiTheme="majorHAnsi" w:eastAsiaTheme="majorEastAsia" w:hAnsiTheme="majorHAnsi" w:cstheme="majorBidi"/>
      <w:b/>
      <w:bCs/>
      <w:sz w:val="18"/>
      <w:szCs w:val="24"/>
    </w:rPr>
  </w:style>
  <w:style w:type="character" w:customStyle="1" w:styleId="Heading2Char">
    <w:name w:val="Heading 2 Char"/>
    <w:basedOn w:val="DefaultParagraphFont"/>
    <w:link w:val="Heading2"/>
    <w:rsid w:val="007B1DB1"/>
    <w:rPr>
      <w:rFonts w:asciiTheme="majorHAnsi" w:eastAsiaTheme="majorEastAsia" w:hAnsiTheme="majorHAnsi" w:cstheme="majorBidi"/>
      <w:bCs/>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D5345D"/>
    <w:pPr>
      <w:spacing w:after="120"/>
    </w:pPr>
    <w:rPr>
      <w:rFonts w:asciiTheme="majorHAnsi" w:eastAsiaTheme="majorEastAsia" w:hAnsiTheme="majorHAnsi" w:cstheme="majorBidi"/>
      <w:sz w:val="72"/>
      <w:szCs w:val="36"/>
    </w:rPr>
  </w:style>
  <w:style w:type="character" w:customStyle="1" w:styleId="TitleChar">
    <w:name w:val="Title Char"/>
    <w:basedOn w:val="DefaultParagraphFont"/>
    <w:link w:val="Title"/>
    <w:rsid w:val="00D5345D"/>
    <w:rPr>
      <w:rFonts w:asciiTheme="majorHAnsi" w:eastAsiaTheme="majorEastAsia" w:hAnsiTheme="majorHAnsi" w:cstheme="majorBidi"/>
      <w:sz w:val="72"/>
      <w:szCs w:val="36"/>
    </w:rPr>
  </w:style>
  <w:style w:type="paragraph" w:customStyle="1" w:styleId="ContactDetails">
    <w:name w:val="Contact Details"/>
    <w:basedOn w:val="Normal"/>
    <w:rsid w:val="00D5345D"/>
    <w:rPr>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autoRedefine/>
    <w:rsid w:val="00505A6A"/>
    <w:pPr>
      <w:spacing w:after="180"/>
    </w:pPr>
  </w:style>
  <w:style w:type="character" w:customStyle="1" w:styleId="BodyTextChar">
    <w:name w:val="Body Text Char"/>
    <w:basedOn w:val="DefaultParagraphFont"/>
    <w:link w:val="BodyText"/>
    <w:rsid w:val="00505A6A"/>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4F6126"/>
    <w:pPr>
      <w:spacing w:before="240" w:after="240" w:line="480" w:lineRule="auto"/>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lsdException w:name="Normal" w:qFormat="1"/>
  </w:latentStyles>
  <w:style w:type="paragraph" w:default="1" w:styleId="Normal">
    <w:name w:val="Normal"/>
    <w:qFormat/>
    <w:rsid w:val="009539DA"/>
    <w:rPr>
      <w:sz w:val="20"/>
    </w:rPr>
  </w:style>
  <w:style w:type="paragraph" w:styleId="Heading1">
    <w:name w:val="heading 1"/>
    <w:basedOn w:val="Normal"/>
    <w:next w:val="BodyText"/>
    <w:link w:val="Heading1Char"/>
    <w:rsid w:val="00D5345D"/>
    <w:pPr>
      <w:keepNext/>
      <w:keepLines/>
      <w:jc w:val="right"/>
      <w:outlineLvl w:val="0"/>
    </w:pPr>
    <w:rPr>
      <w:rFonts w:asciiTheme="majorHAnsi" w:eastAsiaTheme="majorEastAsia" w:hAnsiTheme="majorHAnsi" w:cstheme="majorBidi"/>
      <w:b/>
      <w:bCs/>
      <w:sz w:val="18"/>
      <w:szCs w:val="24"/>
    </w:rPr>
  </w:style>
  <w:style w:type="paragraph" w:styleId="Heading2">
    <w:name w:val="heading 2"/>
    <w:basedOn w:val="Normal"/>
    <w:next w:val="BodyText"/>
    <w:link w:val="Heading2Char"/>
    <w:rsid w:val="007B1DB1"/>
    <w:pPr>
      <w:keepNext/>
      <w:keepLines/>
      <w:tabs>
        <w:tab w:val="right" w:pos="8640"/>
      </w:tabs>
      <w:spacing w:after="100"/>
      <w:jc w:val="right"/>
      <w:outlineLvl w:val="1"/>
    </w:pPr>
    <w:rPr>
      <w:rFonts w:asciiTheme="majorHAnsi" w:eastAsiaTheme="majorEastAsia" w:hAnsiTheme="majorHAnsi" w:cstheme="majorBidi"/>
      <w:bCs/>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345D"/>
    <w:rPr>
      <w:rFonts w:asciiTheme="majorHAnsi" w:eastAsiaTheme="majorEastAsia" w:hAnsiTheme="majorHAnsi" w:cstheme="majorBidi"/>
      <w:b/>
      <w:bCs/>
      <w:sz w:val="18"/>
      <w:szCs w:val="24"/>
    </w:rPr>
  </w:style>
  <w:style w:type="character" w:customStyle="1" w:styleId="Heading2Char">
    <w:name w:val="Heading 2 Char"/>
    <w:basedOn w:val="DefaultParagraphFont"/>
    <w:link w:val="Heading2"/>
    <w:rsid w:val="007B1DB1"/>
    <w:rPr>
      <w:rFonts w:asciiTheme="majorHAnsi" w:eastAsiaTheme="majorEastAsia" w:hAnsiTheme="majorHAnsi" w:cstheme="majorBidi"/>
      <w:bCs/>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D5345D"/>
    <w:pPr>
      <w:spacing w:after="120"/>
    </w:pPr>
    <w:rPr>
      <w:rFonts w:asciiTheme="majorHAnsi" w:eastAsiaTheme="majorEastAsia" w:hAnsiTheme="majorHAnsi" w:cstheme="majorBidi"/>
      <w:sz w:val="72"/>
      <w:szCs w:val="36"/>
    </w:rPr>
  </w:style>
  <w:style w:type="character" w:customStyle="1" w:styleId="TitleChar">
    <w:name w:val="Title Char"/>
    <w:basedOn w:val="DefaultParagraphFont"/>
    <w:link w:val="Title"/>
    <w:rsid w:val="00D5345D"/>
    <w:rPr>
      <w:rFonts w:asciiTheme="majorHAnsi" w:eastAsiaTheme="majorEastAsia" w:hAnsiTheme="majorHAnsi" w:cstheme="majorBidi"/>
      <w:sz w:val="72"/>
      <w:szCs w:val="36"/>
    </w:rPr>
  </w:style>
  <w:style w:type="paragraph" w:customStyle="1" w:styleId="ContactDetails">
    <w:name w:val="Contact Details"/>
    <w:basedOn w:val="Normal"/>
    <w:rsid w:val="00D5345D"/>
    <w:rPr>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autoRedefine/>
    <w:rsid w:val="00505A6A"/>
    <w:pPr>
      <w:spacing w:after="180"/>
    </w:pPr>
  </w:style>
  <w:style w:type="character" w:customStyle="1" w:styleId="BodyTextChar">
    <w:name w:val="Body Text Char"/>
    <w:basedOn w:val="DefaultParagraphFont"/>
    <w:link w:val="BodyText"/>
    <w:rsid w:val="00505A6A"/>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4F6126"/>
    <w:pPr>
      <w:spacing w:before="240" w:after="240" w:line="480" w:lineRule="auto"/>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ED6921D86A344FBAEF4CF3770CA2DA"/>
        <w:category>
          <w:name w:val="General"/>
          <w:gallery w:val="placeholder"/>
        </w:category>
        <w:types>
          <w:type w:val="bbPlcHdr"/>
        </w:types>
        <w:behaviors>
          <w:behavior w:val="content"/>
        </w:behaviors>
        <w:guid w:val="{1981BF77-2D08-8F4C-B262-B79FD4D0D7AB}"/>
      </w:docPartPr>
      <w:docPartBody>
        <w:p w:rsidR="004B25E4" w:rsidRDefault="004B25E4">
          <w:pPr>
            <w:pStyle w:val="FCED6921D86A344FBAEF4CF3770CA2DA"/>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E8D4A7E92B304F4CAAE100C3C0FDD9CB"/>
        <w:category>
          <w:name w:val="General"/>
          <w:gallery w:val="placeholder"/>
        </w:category>
        <w:types>
          <w:type w:val="bbPlcHdr"/>
        </w:types>
        <w:behaviors>
          <w:behavior w:val="content"/>
        </w:behaviors>
        <w:guid w:val="{4F0E50A1-A92E-E54A-A678-F218C79C4592}"/>
      </w:docPartPr>
      <w:docPartBody>
        <w:p w:rsidR="004B25E4" w:rsidRDefault="004B25E4">
          <w:pPr>
            <w:pStyle w:val="E8D4A7E92B304F4CAAE100C3C0FDD9CB"/>
          </w:pPr>
          <w:r>
            <w:t>Lorem ipsum dolor</w:t>
          </w:r>
        </w:p>
      </w:docPartBody>
    </w:docPart>
    <w:docPart>
      <w:docPartPr>
        <w:name w:val="73673FBD0AEC09409A627D8B9127A3A8"/>
        <w:category>
          <w:name w:val="General"/>
          <w:gallery w:val="placeholder"/>
        </w:category>
        <w:types>
          <w:type w:val="bbPlcHdr"/>
        </w:types>
        <w:behaviors>
          <w:behavior w:val="content"/>
        </w:behaviors>
        <w:guid w:val="{245F1B13-1A6C-674A-9B14-1C9844906D88}"/>
      </w:docPartPr>
      <w:docPartBody>
        <w:p w:rsidR="004B25E4" w:rsidRDefault="004B25E4">
          <w:pPr>
            <w:pStyle w:val="73673FBD0AEC09409A627D8B9127A3A8"/>
          </w:pPr>
          <w:r>
            <w:t>Aliquam dapibus.</w:t>
          </w:r>
        </w:p>
      </w:docPartBody>
    </w:docPart>
    <w:docPart>
      <w:docPartPr>
        <w:name w:val="BC909FCFF76B6643A54809C43B9272AB"/>
        <w:category>
          <w:name w:val="General"/>
          <w:gallery w:val="placeholder"/>
        </w:category>
        <w:types>
          <w:type w:val="bbPlcHdr"/>
        </w:types>
        <w:behaviors>
          <w:behavior w:val="content"/>
        </w:behaviors>
        <w:guid w:val="{83ECA7B7-11A2-9E47-9F45-2CC3CF764B0D}"/>
      </w:docPartPr>
      <w:docPartBody>
        <w:p w:rsidR="004B25E4" w:rsidRDefault="004B25E4">
          <w:pPr>
            <w:pStyle w:val="BC909FCFF76B6643A54809C43B9272AB"/>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F41BABB55A69774F920A3484C52F301C"/>
        <w:category>
          <w:name w:val="General"/>
          <w:gallery w:val="placeholder"/>
        </w:category>
        <w:types>
          <w:type w:val="bbPlcHdr"/>
        </w:types>
        <w:behaviors>
          <w:behavior w:val="content"/>
        </w:behaviors>
        <w:guid w:val="{12BC73B5-6CE6-1B47-B7AA-EA3CF3B8247D}"/>
      </w:docPartPr>
      <w:docPartBody>
        <w:p w:rsidR="004B25E4" w:rsidRDefault="004B25E4">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4B25E4" w:rsidRDefault="004B25E4">
          <w:pPr>
            <w:pStyle w:val="F41BABB55A69774F920A3484C52F301C"/>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FBA94B5749B7D744B182B05326760C96"/>
        <w:category>
          <w:name w:val="General"/>
          <w:gallery w:val="placeholder"/>
        </w:category>
        <w:types>
          <w:type w:val="bbPlcHdr"/>
        </w:types>
        <w:behaviors>
          <w:behavior w:val="content"/>
        </w:behaviors>
        <w:guid w:val="{6F45FF69-A5B3-6B4E-A04F-6E0756583B89}"/>
      </w:docPartPr>
      <w:docPartBody>
        <w:p w:rsidR="004B25E4" w:rsidRDefault="004B25E4">
          <w:pPr>
            <w:pStyle w:val="FBA94B5749B7D744B182B05326760C96"/>
          </w:pPr>
          <w:r>
            <w:t>Lorem ipsum dolor</w:t>
          </w:r>
        </w:p>
      </w:docPartBody>
    </w:docPart>
    <w:docPart>
      <w:docPartPr>
        <w:name w:val="2F842CD5B32035428A095A43DA5CB751"/>
        <w:category>
          <w:name w:val="General"/>
          <w:gallery w:val="placeholder"/>
        </w:category>
        <w:types>
          <w:type w:val="bbPlcHdr"/>
        </w:types>
        <w:behaviors>
          <w:behavior w:val="content"/>
        </w:behaviors>
        <w:guid w:val="{A2CE1B0F-7BAD-624A-B57C-8D296068FB6B}"/>
      </w:docPartPr>
      <w:docPartBody>
        <w:p w:rsidR="004B25E4" w:rsidRDefault="004B25E4">
          <w:pPr>
            <w:pStyle w:val="2F842CD5B32035428A095A43DA5CB751"/>
          </w:pPr>
          <w:r>
            <w:t>Etiam cursus suscipit enim. Nulla facilisi. Integer eleifend diam eu diam. Donec dapibus enim sollicitudin nulla. Nam hendrerit. Nunc id nisi. Curabitur sed neque. Pellentesque placerat consequat pede.</w:t>
          </w:r>
        </w:p>
      </w:docPartBody>
    </w:docPart>
    <w:docPart>
      <w:docPartPr>
        <w:name w:val="28FC50A950807C4ABDE255537244C248"/>
        <w:category>
          <w:name w:val="General"/>
          <w:gallery w:val="placeholder"/>
        </w:category>
        <w:types>
          <w:type w:val="bbPlcHdr"/>
        </w:types>
        <w:behaviors>
          <w:behavior w:val="content"/>
        </w:behaviors>
        <w:guid w:val="{1E5AC470-69E2-6D44-B19D-91AEFC8AA378}"/>
      </w:docPartPr>
      <w:docPartBody>
        <w:p w:rsidR="004B25E4" w:rsidRDefault="004B25E4">
          <w:pPr>
            <w:pStyle w:val="28FC50A950807C4ABDE255537244C248"/>
          </w:pPr>
          <w:r>
            <w:t>Aliquam dapibus.</w:t>
          </w:r>
        </w:p>
      </w:docPartBody>
    </w:docPart>
    <w:docPart>
      <w:docPartPr>
        <w:name w:val="9CC5FEC22C8A4C448AD5442A07B6E323"/>
        <w:category>
          <w:name w:val="General"/>
          <w:gallery w:val="placeholder"/>
        </w:category>
        <w:types>
          <w:type w:val="bbPlcHdr"/>
        </w:types>
        <w:behaviors>
          <w:behavior w:val="content"/>
        </w:behaviors>
        <w:guid w:val="{DC6B6F96-5866-CC4F-A39F-4CD481E18652}"/>
      </w:docPartPr>
      <w:docPartBody>
        <w:p w:rsidR="004B25E4" w:rsidRDefault="004B25E4">
          <w:pPr>
            <w:pStyle w:val="9CC5FEC22C8A4C448AD5442A07B6E32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08287BC052ADC643A19016B15C01D5C6"/>
        <w:category>
          <w:name w:val="General"/>
          <w:gallery w:val="placeholder"/>
        </w:category>
        <w:types>
          <w:type w:val="bbPlcHdr"/>
        </w:types>
        <w:behaviors>
          <w:behavior w:val="content"/>
        </w:behaviors>
        <w:guid w:val="{E5D278CB-9570-BC4E-BC28-EA1264A37704}"/>
      </w:docPartPr>
      <w:docPartBody>
        <w:p w:rsidR="004B25E4" w:rsidRDefault="004B25E4">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4B25E4" w:rsidRDefault="004B25E4">
          <w:pPr>
            <w:pStyle w:val="08287BC052ADC643A19016B15C01D5C6"/>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808854856AFF2446ACD602C5A17AD09E"/>
        <w:category>
          <w:name w:val="General"/>
          <w:gallery w:val="placeholder"/>
        </w:category>
        <w:types>
          <w:type w:val="bbPlcHdr"/>
        </w:types>
        <w:behaviors>
          <w:behavior w:val="content"/>
        </w:behaviors>
        <w:guid w:val="{F979D5C1-7F54-3145-A3BA-4C6A4117126A}"/>
      </w:docPartPr>
      <w:docPartBody>
        <w:p w:rsidR="004B25E4" w:rsidRDefault="004B25E4" w:rsidP="004B25E4">
          <w:pPr>
            <w:pStyle w:val="808854856AFF2446ACD602C5A17AD09E"/>
          </w:pPr>
          <w:r>
            <w:t>Etiam cursus suscipit enim. Nulla facilisi. Integer eleifend diam eu diam. Donec dapibus enim sollicitudin nulla. Nam hendrerit. Nunc id nisi. Curabitur sed neque. Pellentesque placerat consequat pede.</w:t>
          </w:r>
        </w:p>
      </w:docPartBody>
    </w:docPart>
    <w:docPart>
      <w:docPartPr>
        <w:name w:val="E6521C595771244CB075205FFD4417BC"/>
        <w:category>
          <w:name w:val="General"/>
          <w:gallery w:val="placeholder"/>
        </w:category>
        <w:types>
          <w:type w:val="bbPlcHdr"/>
        </w:types>
        <w:behaviors>
          <w:behavior w:val="content"/>
        </w:behaviors>
        <w:guid w:val="{454D20F0-C39A-974B-8D2E-22A3C76A5791}"/>
      </w:docPartPr>
      <w:docPartBody>
        <w:p w:rsidR="004B25E4" w:rsidRDefault="004B25E4" w:rsidP="004B25E4">
          <w:pPr>
            <w:pStyle w:val="E6521C595771244CB075205FFD4417BC"/>
          </w:pPr>
          <w:r>
            <w:t>Aliquam dapibus.</w:t>
          </w:r>
        </w:p>
      </w:docPartBody>
    </w:docPart>
    <w:docPart>
      <w:docPartPr>
        <w:name w:val="AC6A356AC906E84FB309AF61901F13B9"/>
        <w:category>
          <w:name w:val="General"/>
          <w:gallery w:val="placeholder"/>
        </w:category>
        <w:types>
          <w:type w:val="bbPlcHdr"/>
        </w:types>
        <w:behaviors>
          <w:behavior w:val="content"/>
        </w:behaviors>
        <w:guid w:val="{EB26050D-A97D-B743-932F-B9A3E83C2855}"/>
      </w:docPartPr>
      <w:docPartBody>
        <w:p w:rsidR="004B25E4" w:rsidRDefault="004B25E4" w:rsidP="004B25E4">
          <w:pPr>
            <w:pStyle w:val="AC6A356AC906E84FB309AF61901F13B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985F766A0742564EA23D833772063067"/>
        <w:category>
          <w:name w:val="General"/>
          <w:gallery w:val="placeholder"/>
        </w:category>
        <w:types>
          <w:type w:val="bbPlcHdr"/>
        </w:types>
        <w:behaviors>
          <w:behavior w:val="content"/>
        </w:behaviors>
        <w:guid w:val="{C79846A9-120D-D84A-9193-60CF836D53EB}"/>
      </w:docPartPr>
      <w:docPartBody>
        <w:p w:rsidR="004B25E4" w:rsidRDefault="004B25E4" w:rsidP="004B25E4">
          <w:pPr>
            <w:pStyle w:val="985F766A0742564EA23D833772063067"/>
          </w:pPr>
          <w:r>
            <w:t>Aliquam dapibus.</w:t>
          </w:r>
        </w:p>
      </w:docPartBody>
    </w:docPart>
    <w:docPart>
      <w:docPartPr>
        <w:name w:val="CB03F97039F32E44BDA5B51AE0E4A6A2"/>
        <w:category>
          <w:name w:val="General"/>
          <w:gallery w:val="placeholder"/>
        </w:category>
        <w:types>
          <w:type w:val="bbPlcHdr"/>
        </w:types>
        <w:behaviors>
          <w:behavior w:val="content"/>
        </w:behaviors>
        <w:guid w:val="{317CF236-3B01-E24B-A2FC-AB122A17F66F}"/>
      </w:docPartPr>
      <w:docPartBody>
        <w:p w:rsidR="004B25E4" w:rsidRDefault="004B25E4" w:rsidP="004B25E4">
          <w:pPr>
            <w:pStyle w:val="CB03F97039F32E44BDA5B51AE0E4A6A2"/>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CA334CCEB40AB4494C29367515F471A"/>
        <w:category>
          <w:name w:val="General"/>
          <w:gallery w:val="placeholder"/>
        </w:category>
        <w:types>
          <w:type w:val="bbPlcHdr"/>
        </w:types>
        <w:behaviors>
          <w:behavior w:val="content"/>
        </w:behaviors>
        <w:guid w:val="{07821BED-DD19-AD4F-A747-EC024C4922CF}"/>
      </w:docPartPr>
      <w:docPartBody>
        <w:p w:rsidR="004B25E4" w:rsidRDefault="004B25E4" w:rsidP="004B25E4">
          <w:pPr>
            <w:pStyle w:val="ECA334CCEB40AB4494C29367515F471A"/>
          </w:pPr>
          <w:r>
            <w:t>Aliquam dapibus.</w:t>
          </w:r>
        </w:p>
      </w:docPartBody>
    </w:docPart>
    <w:docPart>
      <w:docPartPr>
        <w:name w:val="56DD1D10373E244683ED2D974F803B3F"/>
        <w:category>
          <w:name w:val="General"/>
          <w:gallery w:val="placeholder"/>
        </w:category>
        <w:types>
          <w:type w:val="bbPlcHdr"/>
        </w:types>
        <w:behaviors>
          <w:behavior w:val="content"/>
        </w:behaviors>
        <w:guid w:val="{FADCD6E9-DBF3-7D44-B906-3FFCF2CE8567}"/>
      </w:docPartPr>
      <w:docPartBody>
        <w:p w:rsidR="004B25E4" w:rsidRDefault="004B25E4" w:rsidP="004B25E4">
          <w:pPr>
            <w:pStyle w:val="56DD1D10373E244683ED2D974F803B3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A55B375DAABC0468DAABE00229A2D93"/>
        <w:category>
          <w:name w:val="General"/>
          <w:gallery w:val="placeholder"/>
        </w:category>
        <w:types>
          <w:type w:val="bbPlcHdr"/>
        </w:types>
        <w:behaviors>
          <w:behavior w:val="content"/>
        </w:behaviors>
        <w:guid w:val="{3FF73E4E-935E-E84C-8A23-5D6A524736DE}"/>
      </w:docPartPr>
      <w:docPartBody>
        <w:p w:rsidR="004B25E4" w:rsidRDefault="004B25E4" w:rsidP="004B25E4">
          <w:pPr>
            <w:pStyle w:val="EA55B375DAABC0468DAABE00229A2D93"/>
          </w:pPr>
          <w:r>
            <w:t>Aliquam dapibus.</w:t>
          </w:r>
        </w:p>
      </w:docPartBody>
    </w:docPart>
    <w:docPart>
      <w:docPartPr>
        <w:name w:val="8ABAB08D0CD82341ADF9B6A515E4FAE6"/>
        <w:category>
          <w:name w:val="General"/>
          <w:gallery w:val="placeholder"/>
        </w:category>
        <w:types>
          <w:type w:val="bbPlcHdr"/>
        </w:types>
        <w:behaviors>
          <w:behavior w:val="content"/>
        </w:behaviors>
        <w:guid w:val="{C9F6A5C5-47C5-EB45-820C-8E108D073CAD}"/>
      </w:docPartPr>
      <w:docPartBody>
        <w:p w:rsidR="004B25E4" w:rsidRDefault="004B25E4" w:rsidP="004B25E4">
          <w:pPr>
            <w:pStyle w:val="8ABAB08D0CD82341ADF9B6A515E4FAE6"/>
          </w:pPr>
          <w:r>
            <w:t>Aliquam dapibus.</w:t>
          </w:r>
        </w:p>
      </w:docPartBody>
    </w:docPart>
    <w:docPart>
      <w:docPartPr>
        <w:name w:val="D45FA6EA2A06544891FF0B05C3F03307"/>
        <w:category>
          <w:name w:val="General"/>
          <w:gallery w:val="placeholder"/>
        </w:category>
        <w:types>
          <w:type w:val="bbPlcHdr"/>
        </w:types>
        <w:behaviors>
          <w:behavior w:val="content"/>
        </w:behaviors>
        <w:guid w:val="{CC2555D3-7604-6A44-9552-347FE465BFB2}"/>
      </w:docPartPr>
      <w:docPartBody>
        <w:p w:rsidR="004B25E4" w:rsidRDefault="004B25E4" w:rsidP="004B25E4">
          <w:pPr>
            <w:pStyle w:val="D45FA6EA2A06544891FF0B05C3F03307"/>
          </w:pPr>
          <w:r>
            <w:t>Aliquam dapibus.</w:t>
          </w:r>
        </w:p>
      </w:docPartBody>
    </w:docPart>
    <w:docPart>
      <w:docPartPr>
        <w:name w:val="C17C35A9E6D90A4EABD1E7E093BCEBCD"/>
        <w:category>
          <w:name w:val="General"/>
          <w:gallery w:val="placeholder"/>
        </w:category>
        <w:types>
          <w:type w:val="bbPlcHdr"/>
        </w:types>
        <w:behaviors>
          <w:behavior w:val="content"/>
        </w:behaviors>
        <w:guid w:val="{866F3B7C-1751-7E41-8692-1A1C2496F6DA}"/>
      </w:docPartPr>
      <w:docPartBody>
        <w:p w:rsidR="004B25E4" w:rsidRDefault="004B25E4" w:rsidP="004B25E4">
          <w:pPr>
            <w:pStyle w:val="C17C35A9E6D90A4EABD1E7E093BCEBCD"/>
          </w:pPr>
          <w:r>
            <w:t>Aliquam dapibus.</w:t>
          </w:r>
        </w:p>
      </w:docPartBody>
    </w:docPart>
    <w:docPart>
      <w:docPartPr>
        <w:name w:val="09E9387573B6BF42B91C2A5B71E15DC7"/>
        <w:category>
          <w:name w:val="General"/>
          <w:gallery w:val="placeholder"/>
        </w:category>
        <w:types>
          <w:type w:val="bbPlcHdr"/>
        </w:types>
        <w:behaviors>
          <w:behavior w:val="content"/>
        </w:behaviors>
        <w:guid w:val="{63589384-20AB-4248-ABE6-0CD9C85DF844}"/>
      </w:docPartPr>
      <w:docPartBody>
        <w:p w:rsidR="004B25E4" w:rsidRDefault="004B25E4" w:rsidP="004B25E4">
          <w:pPr>
            <w:pStyle w:val="09E9387573B6BF42B91C2A5B71E15DC7"/>
          </w:pPr>
          <w:r>
            <w:t>Aliquam dapibus.</w:t>
          </w:r>
        </w:p>
      </w:docPartBody>
    </w:docPart>
    <w:docPart>
      <w:docPartPr>
        <w:name w:val="96423DEFDBE1F140A80DD8B582CE440F"/>
        <w:category>
          <w:name w:val="General"/>
          <w:gallery w:val="placeholder"/>
        </w:category>
        <w:types>
          <w:type w:val="bbPlcHdr"/>
        </w:types>
        <w:behaviors>
          <w:behavior w:val="content"/>
        </w:behaviors>
        <w:guid w:val="{AAE18039-7358-8B45-8EEC-80A45791BB88}"/>
      </w:docPartPr>
      <w:docPartBody>
        <w:p w:rsidR="004B25E4" w:rsidRDefault="004B25E4" w:rsidP="004B25E4">
          <w:pPr>
            <w:pStyle w:val="96423DEFDBE1F140A80DD8B582CE440F"/>
          </w:pPr>
          <w:r>
            <w:t>Aliquam dapibus.</w:t>
          </w:r>
        </w:p>
      </w:docPartBody>
    </w:docPart>
    <w:docPart>
      <w:docPartPr>
        <w:name w:val="8AA7EF8462624348BF8F6949237CAF74"/>
        <w:category>
          <w:name w:val="General"/>
          <w:gallery w:val="placeholder"/>
        </w:category>
        <w:types>
          <w:type w:val="bbPlcHdr"/>
        </w:types>
        <w:behaviors>
          <w:behavior w:val="content"/>
        </w:behaviors>
        <w:guid w:val="{ECDB1677-48FE-AE46-8E08-4A99A13C4631}"/>
      </w:docPartPr>
      <w:docPartBody>
        <w:p w:rsidR="004B25E4" w:rsidRDefault="004B25E4" w:rsidP="004B25E4">
          <w:pPr>
            <w:pStyle w:val="8AA7EF8462624348BF8F6949237CAF74"/>
          </w:pPr>
          <w:r>
            <w:t>Aliquam dapibus.</w:t>
          </w:r>
        </w:p>
      </w:docPartBody>
    </w:docPart>
    <w:docPart>
      <w:docPartPr>
        <w:name w:val="99CE439D8AD3DE409A095CDBF0C0E775"/>
        <w:category>
          <w:name w:val="General"/>
          <w:gallery w:val="placeholder"/>
        </w:category>
        <w:types>
          <w:type w:val="bbPlcHdr"/>
        </w:types>
        <w:behaviors>
          <w:behavior w:val="content"/>
        </w:behaviors>
        <w:guid w:val="{8CE863B2-D3D7-9849-97C6-FC2DA2383A81}"/>
      </w:docPartPr>
      <w:docPartBody>
        <w:p w:rsidR="004B25E4" w:rsidRDefault="004B25E4" w:rsidP="004B25E4">
          <w:pPr>
            <w:pStyle w:val="99CE439D8AD3DE409A095CDBF0C0E775"/>
          </w:pPr>
          <w:r>
            <w:t>Aliquam dapibus.</w:t>
          </w:r>
        </w:p>
      </w:docPartBody>
    </w:docPart>
    <w:docPart>
      <w:docPartPr>
        <w:name w:val="93DEBDF8F4CAB2448B8633181ABE698C"/>
        <w:category>
          <w:name w:val="General"/>
          <w:gallery w:val="placeholder"/>
        </w:category>
        <w:types>
          <w:type w:val="bbPlcHdr"/>
        </w:types>
        <w:behaviors>
          <w:behavior w:val="content"/>
        </w:behaviors>
        <w:guid w:val="{5281AC96-3399-2746-8C7E-3CC6927B6A0E}"/>
      </w:docPartPr>
      <w:docPartBody>
        <w:p w:rsidR="004B25E4" w:rsidRDefault="004B25E4">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4B25E4" w:rsidRDefault="004B25E4" w:rsidP="004B25E4">
          <w:pPr>
            <w:pStyle w:val="93DEBDF8F4CAB2448B8633181ABE698C"/>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1CD2EC999BEC7440841732AA6542316E"/>
        <w:category>
          <w:name w:val="General"/>
          <w:gallery w:val="placeholder"/>
        </w:category>
        <w:types>
          <w:type w:val="bbPlcHdr"/>
        </w:types>
        <w:behaviors>
          <w:behavior w:val="content"/>
        </w:behaviors>
        <w:guid w:val="{39423A72-A687-E644-92F5-05C19AF0D118}"/>
      </w:docPartPr>
      <w:docPartBody>
        <w:p w:rsidR="004B25E4" w:rsidRDefault="004B25E4" w:rsidP="004B25E4">
          <w:pPr>
            <w:pStyle w:val="1CD2EC999BEC7440841732AA6542316E"/>
          </w:pPr>
          <w:r>
            <w:t>Aliquam dapibus.</w:t>
          </w:r>
        </w:p>
      </w:docPartBody>
    </w:docPart>
    <w:docPart>
      <w:docPartPr>
        <w:name w:val="3DFA824CC426974D9045BA2410DD7338"/>
        <w:category>
          <w:name w:val="General"/>
          <w:gallery w:val="placeholder"/>
        </w:category>
        <w:types>
          <w:type w:val="bbPlcHdr"/>
        </w:types>
        <w:behaviors>
          <w:behavior w:val="content"/>
        </w:behaviors>
        <w:guid w:val="{0B68C3BA-BD78-4D44-ADEC-C6D8FCE7C844}"/>
      </w:docPartPr>
      <w:docPartBody>
        <w:p w:rsidR="004B25E4" w:rsidRDefault="004B25E4" w:rsidP="004B25E4">
          <w:pPr>
            <w:pStyle w:val="3DFA824CC426974D9045BA2410DD7338"/>
          </w:pPr>
          <w:r>
            <w:t>Aliquam dapibus.</w:t>
          </w:r>
        </w:p>
      </w:docPartBody>
    </w:docPart>
    <w:docPart>
      <w:docPartPr>
        <w:name w:val="1DF81661688BAC48950EBB1E1617AEC9"/>
        <w:category>
          <w:name w:val="General"/>
          <w:gallery w:val="placeholder"/>
        </w:category>
        <w:types>
          <w:type w:val="bbPlcHdr"/>
        </w:types>
        <w:behaviors>
          <w:behavior w:val="content"/>
        </w:behaviors>
        <w:guid w:val="{26DEF12D-5182-9D4E-9B88-5996A68F26FA}"/>
      </w:docPartPr>
      <w:docPartBody>
        <w:p w:rsidR="004B25E4" w:rsidRDefault="004B25E4" w:rsidP="004B25E4">
          <w:pPr>
            <w:pStyle w:val="1DF81661688BAC48950EBB1E1617AEC9"/>
          </w:pPr>
          <w:r>
            <w:t>Aliquam dapibus.</w:t>
          </w:r>
        </w:p>
      </w:docPartBody>
    </w:docPart>
    <w:docPart>
      <w:docPartPr>
        <w:name w:val="6731067CD99AA54696730D789E766E2A"/>
        <w:category>
          <w:name w:val="General"/>
          <w:gallery w:val="placeholder"/>
        </w:category>
        <w:types>
          <w:type w:val="bbPlcHdr"/>
        </w:types>
        <w:behaviors>
          <w:behavior w:val="content"/>
        </w:behaviors>
        <w:guid w:val="{0667220C-ABD3-1C43-8198-FA0BEF7E95E2}"/>
      </w:docPartPr>
      <w:docPartBody>
        <w:p w:rsidR="004B25E4" w:rsidRDefault="004B25E4" w:rsidP="004B25E4">
          <w:pPr>
            <w:pStyle w:val="6731067CD99AA54696730D789E766E2A"/>
          </w:pPr>
          <w:r>
            <w:t>Aliquam dapibus.</w:t>
          </w:r>
        </w:p>
      </w:docPartBody>
    </w:docPart>
    <w:docPart>
      <w:docPartPr>
        <w:name w:val="F2384F67DB984E4B9ED838676ADAA498"/>
        <w:category>
          <w:name w:val="General"/>
          <w:gallery w:val="placeholder"/>
        </w:category>
        <w:types>
          <w:type w:val="bbPlcHdr"/>
        </w:types>
        <w:behaviors>
          <w:behavior w:val="content"/>
        </w:behaviors>
        <w:guid w:val="{40D54ED9-2DF6-5D4F-A10C-A6891401B3D1}"/>
      </w:docPartPr>
      <w:docPartBody>
        <w:p w:rsidR="004B25E4" w:rsidRDefault="004B25E4" w:rsidP="004B25E4">
          <w:pPr>
            <w:pStyle w:val="F2384F67DB984E4B9ED838676ADAA498"/>
          </w:pPr>
          <w:r>
            <w:t>Aliquam dapibus.</w:t>
          </w:r>
        </w:p>
      </w:docPartBody>
    </w:docPart>
    <w:docPart>
      <w:docPartPr>
        <w:name w:val="19B4D6F8FDC17144BD45BC8C64D8035C"/>
        <w:category>
          <w:name w:val="General"/>
          <w:gallery w:val="placeholder"/>
        </w:category>
        <w:types>
          <w:type w:val="bbPlcHdr"/>
        </w:types>
        <w:behaviors>
          <w:behavior w:val="content"/>
        </w:behaviors>
        <w:guid w:val="{8BC15C58-C86F-E542-A3C3-AAA56D106274}"/>
      </w:docPartPr>
      <w:docPartBody>
        <w:p w:rsidR="004B25E4" w:rsidRDefault="004B25E4" w:rsidP="004B25E4">
          <w:pPr>
            <w:pStyle w:val="19B4D6F8FDC17144BD45BC8C64D8035C"/>
          </w:pPr>
          <w:r>
            <w:t>Aliquam dapibus.</w:t>
          </w:r>
        </w:p>
      </w:docPartBody>
    </w:docPart>
    <w:docPart>
      <w:docPartPr>
        <w:name w:val="93CA9ED3D1E7B34E85EBB61A48350B8C"/>
        <w:category>
          <w:name w:val="General"/>
          <w:gallery w:val="placeholder"/>
        </w:category>
        <w:types>
          <w:type w:val="bbPlcHdr"/>
        </w:types>
        <w:behaviors>
          <w:behavior w:val="content"/>
        </w:behaviors>
        <w:guid w:val="{C96960E5-D634-6442-887B-E3A40543D194}"/>
      </w:docPartPr>
      <w:docPartBody>
        <w:p w:rsidR="004B25E4" w:rsidRDefault="004B25E4" w:rsidP="004B25E4">
          <w:pPr>
            <w:pStyle w:val="93CA9ED3D1E7B34E85EBB61A48350B8C"/>
          </w:pPr>
          <w:r>
            <w:t>Aliquam dapibus.</w:t>
          </w:r>
        </w:p>
      </w:docPartBody>
    </w:docPart>
    <w:docPart>
      <w:docPartPr>
        <w:name w:val="E52722DE2EEEE541B46FA0202E20B1A8"/>
        <w:category>
          <w:name w:val="General"/>
          <w:gallery w:val="placeholder"/>
        </w:category>
        <w:types>
          <w:type w:val="bbPlcHdr"/>
        </w:types>
        <w:behaviors>
          <w:behavior w:val="content"/>
        </w:behaviors>
        <w:guid w:val="{735E274C-8024-8D44-812C-06EA452E7C8A}"/>
      </w:docPartPr>
      <w:docPartBody>
        <w:p w:rsidR="004B25E4" w:rsidRDefault="004B25E4">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4B25E4" w:rsidRDefault="004B25E4" w:rsidP="004B25E4">
          <w:pPr>
            <w:pStyle w:val="E52722DE2EEEE541B46FA0202E20B1A8"/>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51CCDA991D77C14E88D0F0EE15AE515D"/>
        <w:category>
          <w:name w:val="General"/>
          <w:gallery w:val="placeholder"/>
        </w:category>
        <w:types>
          <w:type w:val="bbPlcHdr"/>
        </w:types>
        <w:behaviors>
          <w:behavior w:val="content"/>
        </w:behaviors>
        <w:guid w:val="{636302EC-2510-F64F-A15F-DBB5484FCE07}"/>
      </w:docPartPr>
      <w:docPartBody>
        <w:p w:rsidR="004B25E4" w:rsidRDefault="004B25E4" w:rsidP="004B25E4">
          <w:pPr>
            <w:pStyle w:val="51CCDA991D77C14E88D0F0EE15AE515D"/>
          </w:pPr>
          <w:r>
            <w:t>Aliquam dapibus.</w:t>
          </w:r>
        </w:p>
      </w:docPartBody>
    </w:docPart>
    <w:docPart>
      <w:docPartPr>
        <w:name w:val="847E241B06F20F4C86C2676620865888"/>
        <w:category>
          <w:name w:val="General"/>
          <w:gallery w:val="placeholder"/>
        </w:category>
        <w:types>
          <w:type w:val="bbPlcHdr"/>
        </w:types>
        <w:behaviors>
          <w:behavior w:val="content"/>
        </w:behaviors>
        <w:guid w:val="{E9633D0A-63CE-1447-BA11-7FC8948A0B9B}"/>
      </w:docPartPr>
      <w:docPartBody>
        <w:p w:rsidR="004B25E4" w:rsidRDefault="004B25E4" w:rsidP="004B25E4">
          <w:pPr>
            <w:pStyle w:val="847E241B06F20F4C86C2676620865888"/>
          </w:pPr>
          <w:r>
            <w:t>Aliquam dapibus.</w:t>
          </w:r>
        </w:p>
      </w:docPartBody>
    </w:docPart>
    <w:docPart>
      <w:docPartPr>
        <w:name w:val="D0FFE5C71BDE98469DA778B578063D31"/>
        <w:category>
          <w:name w:val="General"/>
          <w:gallery w:val="placeholder"/>
        </w:category>
        <w:types>
          <w:type w:val="bbPlcHdr"/>
        </w:types>
        <w:behaviors>
          <w:behavior w:val="content"/>
        </w:behaviors>
        <w:guid w:val="{2F342128-095E-0648-A6AF-3B4A5E194B93}"/>
      </w:docPartPr>
      <w:docPartBody>
        <w:p w:rsidR="004B25E4" w:rsidRDefault="004B25E4" w:rsidP="004B25E4">
          <w:pPr>
            <w:pStyle w:val="D0FFE5C71BDE98469DA778B578063D31"/>
          </w:pPr>
          <w:r>
            <w:t>Aliquam dapibus.</w:t>
          </w:r>
        </w:p>
      </w:docPartBody>
    </w:docPart>
    <w:docPart>
      <w:docPartPr>
        <w:name w:val="4AC353F64DB3B948A8C98A1A223A0393"/>
        <w:category>
          <w:name w:val="General"/>
          <w:gallery w:val="placeholder"/>
        </w:category>
        <w:types>
          <w:type w:val="bbPlcHdr"/>
        </w:types>
        <w:behaviors>
          <w:behavior w:val="content"/>
        </w:behaviors>
        <w:guid w:val="{9FA8CF99-71A9-C04B-985C-21E10BE25873}"/>
      </w:docPartPr>
      <w:docPartBody>
        <w:p w:rsidR="004B25E4" w:rsidRDefault="004B25E4" w:rsidP="004B25E4">
          <w:pPr>
            <w:pStyle w:val="4AC353F64DB3B948A8C98A1A223A0393"/>
          </w:pPr>
          <w:r>
            <w:t>Aliquam dapibus.</w:t>
          </w:r>
        </w:p>
      </w:docPartBody>
    </w:docPart>
    <w:docPart>
      <w:docPartPr>
        <w:name w:val="D19F65EBCCC06240813DF0486663FEDF"/>
        <w:category>
          <w:name w:val="General"/>
          <w:gallery w:val="placeholder"/>
        </w:category>
        <w:types>
          <w:type w:val="bbPlcHdr"/>
        </w:types>
        <w:behaviors>
          <w:behavior w:val="content"/>
        </w:behaviors>
        <w:guid w:val="{040D5727-D0E5-5547-9365-BA99A3C051B4}"/>
      </w:docPartPr>
      <w:docPartBody>
        <w:p w:rsidR="004B25E4" w:rsidRDefault="004B25E4" w:rsidP="004B25E4">
          <w:pPr>
            <w:pStyle w:val="D19F65EBCCC06240813DF0486663FEDF"/>
          </w:pPr>
          <w:r>
            <w:t>Aliquam dapibus.</w:t>
          </w:r>
        </w:p>
      </w:docPartBody>
    </w:docPart>
    <w:docPart>
      <w:docPartPr>
        <w:name w:val="165CD05222BD2644960B255A5878FA21"/>
        <w:category>
          <w:name w:val="General"/>
          <w:gallery w:val="placeholder"/>
        </w:category>
        <w:types>
          <w:type w:val="bbPlcHdr"/>
        </w:types>
        <w:behaviors>
          <w:behavior w:val="content"/>
        </w:behaviors>
        <w:guid w:val="{1CE2FB86-05E4-BE4E-A552-9677BFF5F391}"/>
      </w:docPartPr>
      <w:docPartBody>
        <w:p w:rsidR="004B25E4" w:rsidRDefault="004B25E4" w:rsidP="004B25E4">
          <w:pPr>
            <w:pStyle w:val="165CD05222BD2644960B255A5878FA21"/>
          </w:pPr>
          <w:r>
            <w:t>Aliquam dapibus.</w:t>
          </w:r>
        </w:p>
      </w:docPartBody>
    </w:docPart>
    <w:docPart>
      <w:docPartPr>
        <w:name w:val="8543CF972724F14A9CDB29C7B5772FF4"/>
        <w:category>
          <w:name w:val="General"/>
          <w:gallery w:val="placeholder"/>
        </w:category>
        <w:types>
          <w:type w:val="bbPlcHdr"/>
        </w:types>
        <w:behaviors>
          <w:behavior w:val="content"/>
        </w:behaviors>
        <w:guid w:val="{17D196CF-37B4-D444-BA6F-0B90EAEE7DDE}"/>
      </w:docPartPr>
      <w:docPartBody>
        <w:p w:rsidR="004B25E4" w:rsidRDefault="004B25E4" w:rsidP="004B25E4">
          <w:pPr>
            <w:pStyle w:val="8543CF972724F14A9CDB29C7B5772FF4"/>
          </w:pPr>
          <w:r>
            <w:t>Aliquam dapibus.</w:t>
          </w:r>
        </w:p>
      </w:docPartBody>
    </w:docPart>
    <w:docPart>
      <w:docPartPr>
        <w:name w:val="907F67587B55134C863D5E6B3716E9D3"/>
        <w:category>
          <w:name w:val="General"/>
          <w:gallery w:val="placeholder"/>
        </w:category>
        <w:types>
          <w:type w:val="bbPlcHdr"/>
        </w:types>
        <w:behaviors>
          <w:behavior w:val="content"/>
        </w:behaviors>
        <w:guid w:val="{C50B0BA1-4239-BA47-84E5-CE277190EBC0}"/>
      </w:docPartPr>
      <w:docPartBody>
        <w:p w:rsidR="004B25E4" w:rsidRDefault="004B25E4" w:rsidP="004B25E4">
          <w:pPr>
            <w:pStyle w:val="907F67587B55134C863D5E6B3716E9D3"/>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Ｐ明朝">
    <w:charset w:val="4E"/>
    <w:family w:val="auto"/>
    <w:pitch w:val="variable"/>
    <w:sig w:usb0="E00002FF" w:usb1="6AC7FDFB" w:usb2="00000012" w:usb3="00000000" w:csb0="0002009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5E4"/>
    <w:rsid w:val="004B25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ED6921D86A344FBAEF4CF3770CA2DA">
    <w:name w:val="FCED6921D86A344FBAEF4CF3770CA2DA"/>
  </w:style>
  <w:style w:type="paragraph" w:customStyle="1" w:styleId="E8D4A7E92B304F4CAAE100C3C0FDD9CB">
    <w:name w:val="E8D4A7E92B304F4CAAE100C3C0FDD9CB"/>
  </w:style>
  <w:style w:type="paragraph" w:customStyle="1" w:styleId="0E0FB08949D302478B78B68C734D8831">
    <w:name w:val="0E0FB08949D302478B78B68C734D8831"/>
  </w:style>
  <w:style w:type="paragraph" w:customStyle="1" w:styleId="73673FBD0AEC09409A627D8B9127A3A8">
    <w:name w:val="73673FBD0AEC09409A627D8B9127A3A8"/>
  </w:style>
  <w:style w:type="paragraph" w:customStyle="1" w:styleId="BC909FCFF76B6643A54809C43B9272AB">
    <w:name w:val="BC909FCFF76B6643A54809C43B9272AB"/>
  </w:style>
  <w:style w:type="paragraph" w:styleId="BodyText">
    <w:name w:val="Body Text"/>
    <w:basedOn w:val="Normal"/>
    <w:link w:val="BodyTextChar"/>
    <w:rsid w:val="004B25E4"/>
    <w:pPr>
      <w:spacing w:after="200"/>
    </w:pPr>
    <w:rPr>
      <w:rFonts w:eastAsiaTheme="minorHAnsi"/>
      <w:sz w:val="20"/>
      <w:szCs w:val="22"/>
      <w:lang w:eastAsia="en-US"/>
    </w:rPr>
  </w:style>
  <w:style w:type="character" w:customStyle="1" w:styleId="BodyTextChar">
    <w:name w:val="Body Text Char"/>
    <w:basedOn w:val="DefaultParagraphFont"/>
    <w:link w:val="BodyText"/>
    <w:rsid w:val="004B25E4"/>
    <w:rPr>
      <w:rFonts w:eastAsiaTheme="minorHAnsi"/>
      <w:sz w:val="20"/>
      <w:szCs w:val="22"/>
      <w:lang w:eastAsia="en-US"/>
    </w:rPr>
  </w:style>
  <w:style w:type="paragraph" w:customStyle="1" w:styleId="F41BABB55A69774F920A3484C52F301C">
    <w:name w:val="F41BABB55A69774F920A3484C52F301C"/>
  </w:style>
  <w:style w:type="paragraph" w:customStyle="1" w:styleId="FBA94B5749B7D744B182B05326760C96">
    <w:name w:val="FBA94B5749B7D744B182B05326760C96"/>
  </w:style>
  <w:style w:type="paragraph" w:customStyle="1" w:styleId="2F842CD5B32035428A095A43DA5CB751">
    <w:name w:val="2F842CD5B32035428A095A43DA5CB751"/>
  </w:style>
  <w:style w:type="paragraph" w:customStyle="1" w:styleId="28FC50A950807C4ABDE255537244C248">
    <w:name w:val="28FC50A950807C4ABDE255537244C248"/>
  </w:style>
  <w:style w:type="paragraph" w:customStyle="1" w:styleId="9CC5FEC22C8A4C448AD5442A07B6E323">
    <w:name w:val="9CC5FEC22C8A4C448AD5442A07B6E323"/>
  </w:style>
  <w:style w:type="paragraph" w:customStyle="1" w:styleId="08287BC052ADC643A19016B15C01D5C6">
    <w:name w:val="08287BC052ADC643A19016B15C01D5C6"/>
  </w:style>
  <w:style w:type="paragraph" w:customStyle="1" w:styleId="EB316A701F52F04CA36EC702D9107588">
    <w:name w:val="EB316A701F52F04CA36EC702D9107588"/>
  </w:style>
  <w:style w:type="paragraph" w:customStyle="1" w:styleId="808854856AFF2446ACD602C5A17AD09E">
    <w:name w:val="808854856AFF2446ACD602C5A17AD09E"/>
    <w:rsid w:val="004B25E4"/>
  </w:style>
  <w:style w:type="paragraph" w:customStyle="1" w:styleId="E27162395ABAEA4E83D54CD36E0595F0">
    <w:name w:val="E27162395ABAEA4E83D54CD36E0595F0"/>
    <w:rsid w:val="004B25E4"/>
  </w:style>
  <w:style w:type="paragraph" w:customStyle="1" w:styleId="30A820A053EF1F4C901ECB26D8876409">
    <w:name w:val="30A820A053EF1F4C901ECB26D8876409"/>
    <w:rsid w:val="004B25E4"/>
  </w:style>
  <w:style w:type="paragraph" w:customStyle="1" w:styleId="E6521C595771244CB075205FFD4417BC">
    <w:name w:val="E6521C595771244CB075205FFD4417BC"/>
    <w:rsid w:val="004B25E4"/>
  </w:style>
  <w:style w:type="paragraph" w:customStyle="1" w:styleId="AC6A356AC906E84FB309AF61901F13B9">
    <w:name w:val="AC6A356AC906E84FB309AF61901F13B9"/>
    <w:rsid w:val="004B25E4"/>
  </w:style>
  <w:style w:type="paragraph" w:customStyle="1" w:styleId="985F766A0742564EA23D833772063067">
    <w:name w:val="985F766A0742564EA23D833772063067"/>
    <w:rsid w:val="004B25E4"/>
  </w:style>
  <w:style w:type="paragraph" w:customStyle="1" w:styleId="CB03F97039F32E44BDA5B51AE0E4A6A2">
    <w:name w:val="CB03F97039F32E44BDA5B51AE0E4A6A2"/>
    <w:rsid w:val="004B25E4"/>
  </w:style>
  <w:style w:type="paragraph" w:customStyle="1" w:styleId="ECA334CCEB40AB4494C29367515F471A">
    <w:name w:val="ECA334CCEB40AB4494C29367515F471A"/>
    <w:rsid w:val="004B25E4"/>
  </w:style>
  <w:style w:type="paragraph" w:customStyle="1" w:styleId="56DD1D10373E244683ED2D974F803B3F">
    <w:name w:val="56DD1D10373E244683ED2D974F803B3F"/>
    <w:rsid w:val="004B25E4"/>
  </w:style>
  <w:style w:type="paragraph" w:customStyle="1" w:styleId="EA55B375DAABC0468DAABE00229A2D93">
    <w:name w:val="EA55B375DAABC0468DAABE00229A2D93"/>
    <w:rsid w:val="004B25E4"/>
  </w:style>
  <w:style w:type="paragraph" w:customStyle="1" w:styleId="9DE11A90EA832A41B99379039C2CC28E">
    <w:name w:val="9DE11A90EA832A41B99379039C2CC28E"/>
    <w:rsid w:val="004B25E4"/>
  </w:style>
  <w:style w:type="paragraph" w:customStyle="1" w:styleId="8ABAB08D0CD82341ADF9B6A515E4FAE6">
    <w:name w:val="8ABAB08D0CD82341ADF9B6A515E4FAE6"/>
    <w:rsid w:val="004B25E4"/>
  </w:style>
  <w:style w:type="paragraph" w:customStyle="1" w:styleId="9187AC669565184BA1B139831F9CF309">
    <w:name w:val="9187AC669565184BA1B139831F9CF309"/>
    <w:rsid w:val="004B25E4"/>
  </w:style>
  <w:style w:type="paragraph" w:customStyle="1" w:styleId="D45FA6EA2A06544891FF0B05C3F03307">
    <w:name w:val="D45FA6EA2A06544891FF0B05C3F03307"/>
    <w:rsid w:val="004B25E4"/>
  </w:style>
  <w:style w:type="paragraph" w:customStyle="1" w:styleId="CE30228CEBF2E847820B375CB8A66304">
    <w:name w:val="CE30228CEBF2E847820B375CB8A66304"/>
    <w:rsid w:val="004B25E4"/>
  </w:style>
  <w:style w:type="paragraph" w:customStyle="1" w:styleId="C17C35A9E6D90A4EABD1E7E093BCEBCD">
    <w:name w:val="C17C35A9E6D90A4EABD1E7E093BCEBCD"/>
    <w:rsid w:val="004B25E4"/>
  </w:style>
  <w:style w:type="paragraph" w:customStyle="1" w:styleId="44422AC0C1CD9944AA7E8F92EC8FD7FC">
    <w:name w:val="44422AC0C1CD9944AA7E8F92EC8FD7FC"/>
    <w:rsid w:val="004B25E4"/>
  </w:style>
  <w:style w:type="paragraph" w:customStyle="1" w:styleId="8A7C7F21304075439574D56B201426D0">
    <w:name w:val="8A7C7F21304075439574D56B201426D0"/>
    <w:rsid w:val="004B25E4"/>
  </w:style>
  <w:style w:type="paragraph" w:customStyle="1" w:styleId="09E9387573B6BF42B91C2A5B71E15DC7">
    <w:name w:val="09E9387573B6BF42B91C2A5B71E15DC7"/>
    <w:rsid w:val="004B25E4"/>
  </w:style>
  <w:style w:type="paragraph" w:customStyle="1" w:styleId="96423DEFDBE1F140A80DD8B582CE440F">
    <w:name w:val="96423DEFDBE1F140A80DD8B582CE440F"/>
    <w:rsid w:val="004B25E4"/>
  </w:style>
  <w:style w:type="paragraph" w:customStyle="1" w:styleId="8AA7EF8462624348BF8F6949237CAF74">
    <w:name w:val="8AA7EF8462624348BF8F6949237CAF74"/>
    <w:rsid w:val="004B25E4"/>
  </w:style>
  <w:style w:type="paragraph" w:customStyle="1" w:styleId="99CE439D8AD3DE409A095CDBF0C0E775">
    <w:name w:val="99CE439D8AD3DE409A095CDBF0C0E775"/>
    <w:rsid w:val="004B25E4"/>
  </w:style>
  <w:style w:type="paragraph" w:customStyle="1" w:styleId="9C288FBF1A9A474686A591BF4073D49E">
    <w:name w:val="9C288FBF1A9A474686A591BF4073D49E"/>
    <w:rsid w:val="004B25E4"/>
  </w:style>
  <w:style w:type="paragraph" w:customStyle="1" w:styleId="6A30586B78DD6047953F98D3017678AD">
    <w:name w:val="6A30586B78DD6047953F98D3017678AD"/>
    <w:rsid w:val="004B25E4"/>
  </w:style>
  <w:style w:type="paragraph" w:customStyle="1" w:styleId="93DEBDF8F4CAB2448B8633181ABE698C">
    <w:name w:val="93DEBDF8F4CAB2448B8633181ABE698C"/>
    <w:rsid w:val="004B25E4"/>
  </w:style>
  <w:style w:type="paragraph" w:customStyle="1" w:styleId="622C932A5C9112469E4196509079570C">
    <w:name w:val="622C932A5C9112469E4196509079570C"/>
    <w:rsid w:val="004B25E4"/>
  </w:style>
  <w:style w:type="paragraph" w:customStyle="1" w:styleId="BEE05E486DE09146931079B200543C78">
    <w:name w:val="BEE05E486DE09146931079B200543C78"/>
    <w:rsid w:val="004B25E4"/>
  </w:style>
  <w:style w:type="paragraph" w:customStyle="1" w:styleId="BA0748EC0D6D15459ADE35A6D1ED1911">
    <w:name w:val="BA0748EC0D6D15459ADE35A6D1ED1911"/>
    <w:rsid w:val="004B25E4"/>
  </w:style>
  <w:style w:type="paragraph" w:customStyle="1" w:styleId="1CD2EC999BEC7440841732AA6542316E">
    <w:name w:val="1CD2EC999BEC7440841732AA6542316E"/>
    <w:rsid w:val="004B25E4"/>
  </w:style>
  <w:style w:type="paragraph" w:customStyle="1" w:styleId="3DFA824CC426974D9045BA2410DD7338">
    <w:name w:val="3DFA824CC426974D9045BA2410DD7338"/>
    <w:rsid w:val="004B25E4"/>
  </w:style>
  <w:style w:type="paragraph" w:customStyle="1" w:styleId="1DF81661688BAC48950EBB1E1617AEC9">
    <w:name w:val="1DF81661688BAC48950EBB1E1617AEC9"/>
    <w:rsid w:val="004B25E4"/>
  </w:style>
  <w:style w:type="paragraph" w:customStyle="1" w:styleId="6731067CD99AA54696730D789E766E2A">
    <w:name w:val="6731067CD99AA54696730D789E766E2A"/>
    <w:rsid w:val="004B25E4"/>
  </w:style>
  <w:style w:type="paragraph" w:customStyle="1" w:styleId="F2384F67DB984E4B9ED838676ADAA498">
    <w:name w:val="F2384F67DB984E4B9ED838676ADAA498"/>
    <w:rsid w:val="004B25E4"/>
  </w:style>
  <w:style w:type="paragraph" w:customStyle="1" w:styleId="2816F3D16B06EF4EBA5F82DFC1977A92">
    <w:name w:val="2816F3D16B06EF4EBA5F82DFC1977A92"/>
    <w:rsid w:val="004B25E4"/>
  </w:style>
  <w:style w:type="paragraph" w:customStyle="1" w:styleId="BA80E069F41E3C42AE913F433D7B59C8">
    <w:name w:val="BA80E069F41E3C42AE913F433D7B59C8"/>
    <w:rsid w:val="004B25E4"/>
  </w:style>
  <w:style w:type="paragraph" w:customStyle="1" w:styleId="5F50D01D0A763A4EB69289FAC474CDD3">
    <w:name w:val="5F50D01D0A763A4EB69289FAC474CDD3"/>
    <w:rsid w:val="004B25E4"/>
  </w:style>
  <w:style w:type="paragraph" w:customStyle="1" w:styleId="5CDB811B35BF984A88C17CB0A0361D37">
    <w:name w:val="5CDB811B35BF984A88C17CB0A0361D37"/>
    <w:rsid w:val="004B25E4"/>
  </w:style>
  <w:style w:type="paragraph" w:customStyle="1" w:styleId="F7775AE47B2B584891333EBB0BD1E4C8">
    <w:name w:val="F7775AE47B2B584891333EBB0BD1E4C8"/>
    <w:rsid w:val="004B25E4"/>
  </w:style>
  <w:style w:type="paragraph" w:customStyle="1" w:styleId="3104EDA39B27A342B9993A90D58939D0">
    <w:name w:val="3104EDA39B27A342B9993A90D58939D0"/>
    <w:rsid w:val="004B25E4"/>
  </w:style>
  <w:style w:type="paragraph" w:customStyle="1" w:styleId="6A0FFAB47DF28F4CB9AE9D032D5363AD">
    <w:name w:val="6A0FFAB47DF28F4CB9AE9D032D5363AD"/>
    <w:rsid w:val="004B25E4"/>
  </w:style>
  <w:style w:type="paragraph" w:customStyle="1" w:styleId="4B1707385886B144B0C84709D9A200D9">
    <w:name w:val="4B1707385886B144B0C84709D9A200D9"/>
    <w:rsid w:val="004B25E4"/>
  </w:style>
  <w:style w:type="paragraph" w:customStyle="1" w:styleId="003A3C05DC28D040AEA9822B1E63D7B1">
    <w:name w:val="003A3C05DC28D040AEA9822B1E63D7B1"/>
    <w:rsid w:val="004B25E4"/>
  </w:style>
  <w:style w:type="paragraph" w:customStyle="1" w:styleId="E537A9D1EC69794A80CAD2532FDADE81">
    <w:name w:val="E537A9D1EC69794A80CAD2532FDADE81"/>
    <w:rsid w:val="004B25E4"/>
  </w:style>
  <w:style w:type="paragraph" w:customStyle="1" w:styleId="0FFD425C5B33EB4EBDC9EDBBC1536B93">
    <w:name w:val="0FFD425C5B33EB4EBDC9EDBBC1536B93"/>
    <w:rsid w:val="004B25E4"/>
  </w:style>
  <w:style w:type="paragraph" w:customStyle="1" w:styleId="2136E959C2C4554C99F8EEBADA1D3135">
    <w:name w:val="2136E959C2C4554C99F8EEBADA1D3135"/>
    <w:rsid w:val="004B25E4"/>
  </w:style>
  <w:style w:type="paragraph" w:customStyle="1" w:styleId="A8F42E865B276F4B8F0EC65233D78384">
    <w:name w:val="A8F42E865B276F4B8F0EC65233D78384"/>
    <w:rsid w:val="004B25E4"/>
  </w:style>
  <w:style w:type="paragraph" w:customStyle="1" w:styleId="ADA4B455A7B2804E8350707C2E8F55CA">
    <w:name w:val="ADA4B455A7B2804E8350707C2E8F55CA"/>
    <w:rsid w:val="004B25E4"/>
  </w:style>
  <w:style w:type="paragraph" w:customStyle="1" w:styleId="193D7734B10E4341A0E5497CD5C3EB7B">
    <w:name w:val="193D7734B10E4341A0E5497CD5C3EB7B"/>
    <w:rsid w:val="004B25E4"/>
  </w:style>
  <w:style w:type="paragraph" w:customStyle="1" w:styleId="85B6FBBA87BD974E8EBBBD272BBCAC19">
    <w:name w:val="85B6FBBA87BD974E8EBBBD272BBCAC19"/>
    <w:rsid w:val="004B25E4"/>
  </w:style>
  <w:style w:type="paragraph" w:customStyle="1" w:styleId="8A67C4EEC5CF3246AEACCD8CD1218616">
    <w:name w:val="8A67C4EEC5CF3246AEACCD8CD1218616"/>
    <w:rsid w:val="004B25E4"/>
  </w:style>
  <w:style w:type="paragraph" w:customStyle="1" w:styleId="7D2A72C189A6AA4695154A3A5AD9D31D">
    <w:name w:val="7D2A72C189A6AA4695154A3A5AD9D31D"/>
    <w:rsid w:val="004B25E4"/>
  </w:style>
  <w:style w:type="paragraph" w:customStyle="1" w:styleId="BA91342628114043A2CDCBE69EFA140B">
    <w:name w:val="BA91342628114043A2CDCBE69EFA140B"/>
    <w:rsid w:val="004B25E4"/>
  </w:style>
  <w:style w:type="paragraph" w:customStyle="1" w:styleId="B0F05A134FF6C14989790BAE8F1BC626">
    <w:name w:val="B0F05A134FF6C14989790BAE8F1BC626"/>
    <w:rsid w:val="004B25E4"/>
  </w:style>
  <w:style w:type="paragraph" w:customStyle="1" w:styleId="C4A46F2A59F32849817BEEE67CB7A013">
    <w:name w:val="C4A46F2A59F32849817BEEE67CB7A013"/>
    <w:rsid w:val="004B25E4"/>
  </w:style>
  <w:style w:type="paragraph" w:customStyle="1" w:styleId="B956A0A77A4B0F4C89396198E027C1A3">
    <w:name w:val="B956A0A77A4B0F4C89396198E027C1A3"/>
    <w:rsid w:val="004B25E4"/>
  </w:style>
  <w:style w:type="paragraph" w:customStyle="1" w:styleId="19B4D6F8FDC17144BD45BC8C64D8035C">
    <w:name w:val="19B4D6F8FDC17144BD45BC8C64D8035C"/>
    <w:rsid w:val="004B25E4"/>
  </w:style>
  <w:style w:type="paragraph" w:customStyle="1" w:styleId="93CA9ED3D1E7B34E85EBB61A48350B8C">
    <w:name w:val="93CA9ED3D1E7B34E85EBB61A48350B8C"/>
    <w:rsid w:val="004B25E4"/>
  </w:style>
  <w:style w:type="paragraph" w:customStyle="1" w:styleId="746BA85561D49E42982771BBE02F4DEB">
    <w:name w:val="746BA85561D49E42982771BBE02F4DEB"/>
    <w:rsid w:val="004B25E4"/>
  </w:style>
  <w:style w:type="paragraph" w:customStyle="1" w:styleId="5CFA5D5E9C31774A85BF885E28B0E705">
    <w:name w:val="5CFA5D5E9C31774A85BF885E28B0E705"/>
    <w:rsid w:val="004B25E4"/>
  </w:style>
  <w:style w:type="paragraph" w:customStyle="1" w:styleId="2B5016F38BEB8F4CA164E7A4A48A8D59">
    <w:name w:val="2B5016F38BEB8F4CA164E7A4A48A8D59"/>
    <w:rsid w:val="004B25E4"/>
  </w:style>
  <w:style w:type="paragraph" w:customStyle="1" w:styleId="E52722DE2EEEE541B46FA0202E20B1A8">
    <w:name w:val="E52722DE2EEEE541B46FA0202E20B1A8"/>
    <w:rsid w:val="004B25E4"/>
  </w:style>
  <w:style w:type="paragraph" w:customStyle="1" w:styleId="51CCDA991D77C14E88D0F0EE15AE515D">
    <w:name w:val="51CCDA991D77C14E88D0F0EE15AE515D"/>
    <w:rsid w:val="004B25E4"/>
  </w:style>
  <w:style w:type="paragraph" w:customStyle="1" w:styleId="847E241B06F20F4C86C2676620865888">
    <w:name w:val="847E241B06F20F4C86C2676620865888"/>
    <w:rsid w:val="004B25E4"/>
  </w:style>
  <w:style w:type="paragraph" w:customStyle="1" w:styleId="D0FFE5C71BDE98469DA778B578063D31">
    <w:name w:val="D0FFE5C71BDE98469DA778B578063D31"/>
    <w:rsid w:val="004B25E4"/>
  </w:style>
  <w:style w:type="paragraph" w:customStyle="1" w:styleId="4AC353F64DB3B948A8C98A1A223A0393">
    <w:name w:val="4AC353F64DB3B948A8C98A1A223A0393"/>
    <w:rsid w:val="004B25E4"/>
  </w:style>
  <w:style w:type="paragraph" w:customStyle="1" w:styleId="D19F65EBCCC06240813DF0486663FEDF">
    <w:name w:val="D19F65EBCCC06240813DF0486663FEDF"/>
    <w:rsid w:val="004B25E4"/>
  </w:style>
  <w:style w:type="paragraph" w:customStyle="1" w:styleId="F3F86E467156B345A4985FF5EFB59397">
    <w:name w:val="F3F86E467156B345A4985FF5EFB59397"/>
    <w:rsid w:val="004B25E4"/>
  </w:style>
  <w:style w:type="paragraph" w:customStyle="1" w:styleId="F6F00898FF5CEB4CBF047AAF48AF1E21">
    <w:name w:val="F6F00898FF5CEB4CBF047AAF48AF1E21"/>
    <w:rsid w:val="004B25E4"/>
  </w:style>
  <w:style w:type="paragraph" w:customStyle="1" w:styleId="74D2E285764D7B4D949C9B8BE2223AFB">
    <w:name w:val="74D2E285764D7B4D949C9B8BE2223AFB"/>
    <w:rsid w:val="004B25E4"/>
  </w:style>
  <w:style w:type="paragraph" w:customStyle="1" w:styleId="93B333D317A77146AA08229D94886863">
    <w:name w:val="93B333D317A77146AA08229D94886863"/>
    <w:rsid w:val="004B25E4"/>
  </w:style>
  <w:style w:type="paragraph" w:customStyle="1" w:styleId="791A4D8025909B4B943E8588806B2C3E">
    <w:name w:val="791A4D8025909B4B943E8588806B2C3E"/>
    <w:rsid w:val="004B25E4"/>
  </w:style>
  <w:style w:type="paragraph" w:customStyle="1" w:styleId="3EFEC8A46ACF6B49A23C4D9433D8BADF">
    <w:name w:val="3EFEC8A46ACF6B49A23C4D9433D8BADF"/>
    <w:rsid w:val="004B25E4"/>
  </w:style>
  <w:style w:type="paragraph" w:customStyle="1" w:styleId="17CBC486A4D82541BAF46D1B36A6C77A">
    <w:name w:val="17CBC486A4D82541BAF46D1B36A6C77A"/>
    <w:rsid w:val="004B25E4"/>
  </w:style>
  <w:style w:type="paragraph" w:customStyle="1" w:styleId="3BCD2207F001EB48AF64EA0807F0AFA3">
    <w:name w:val="3BCD2207F001EB48AF64EA0807F0AFA3"/>
    <w:rsid w:val="004B25E4"/>
  </w:style>
  <w:style w:type="paragraph" w:customStyle="1" w:styleId="FBB2DF0B2C11E446947091A2811E4E0B">
    <w:name w:val="FBB2DF0B2C11E446947091A2811E4E0B"/>
    <w:rsid w:val="004B25E4"/>
  </w:style>
  <w:style w:type="paragraph" w:customStyle="1" w:styleId="BE7250E513FAAE45928EEBBB823F03BB">
    <w:name w:val="BE7250E513FAAE45928EEBBB823F03BB"/>
    <w:rsid w:val="004B25E4"/>
  </w:style>
  <w:style w:type="paragraph" w:customStyle="1" w:styleId="165CD05222BD2644960B255A5878FA21">
    <w:name w:val="165CD05222BD2644960B255A5878FA21"/>
    <w:rsid w:val="004B25E4"/>
  </w:style>
  <w:style w:type="paragraph" w:customStyle="1" w:styleId="8543CF972724F14A9CDB29C7B5772FF4">
    <w:name w:val="8543CF972724F14A9CDB29C7B5772FF4"/>
    <w:rsid w:val="004B25E4"/>
  </w:style>
  <w:style w:type="paragraph" w:customStyle="1" w:styleId="907F67587B55134C863D5E6B3716E9D3">
    <w:name w:val="907F67587B55134C863D5E6B3716E9D3"/>
    <w:rsid w:val="004B25E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ED6921D86A344FBAEF4CF3770CA2DA">
    <w:name w:val="FCED6921D86A344FBAEF4CF3770CA2DA"/>
  </w:style>
  <w:style w:type="paragraph" w:customStyle="1" w:styleId="E8D4A7E92B304F4CAAE100C3C0FDD9CB">
    <w:name w:val="E8D4A7E92B304F4CAAE100C3C0FDD9CB"/>
  </w:style>
  <w:style w:type="paragraph" w:customStyle="1" w:styleId="0E0FB08949D302478B78B68C734D8831">
    <w:name w:val="0E0FB08949D302478B78B68C734D8831"/>
  </w:style>
  <w:style w:type="paragraph" w:customStyle="1" w:styleId="73673FBD0AEC09409A627D8B9127A3A8">
    <w:name w:val="73673FBD0AEC09409A627D8B9127A3A8"/>
  </w:style>
  <w:style w:type="paragraph" w:customStyle="1" w:styleId="BC909FCFF76B6643A54809C43B9272AB">
    <w:name w:val="BC909FCFF76B6643A54809C43B9272AB"/>
  </w:style>
  <w:style w:type="paragraph" w:styleId="BodyText">
    <w:name w:val="Body Text"/>
    <w:basedOn w:val="Normal"/>
    <w:link w:val="BodyTextChar"/>
    <w:rsid w:val="004B25E4"/>
    <w:pPr>
      <w:spacing w:after="200"/>
    </w:pPr>
    <w:rPr>
      <w:rFonts w:eastAsiaTheme="minorHAnsi"/>
      <w:sz w:val="20"/>
      <w:szCs w:val="22"/>
      <w:lang w:eastAsia="en-US"/>
    </w:rPr>
  </w:style>
  <w:style w:type="character" w:customStyle="1" w:styleId="BodyTextChar">
    <w:name w:val="Body Text Char"/>
    <w:basedOn w:val="DefaultParagraphFont"/>
    <w:link w:val="BodyText"/>
    <w:rsid w:val="004B25E4"/>
    <w:rPr>
      <w:rFonts w:eastAsiaTheme="minorHAnsi"/>
      <w:sz w:val="20"/>
      <w:szCs w:val="22"/>
      <w:lang w:eastAsia="en-US"/>
    </w:rPr>
  </w:style>
  <w:style w:type="paragraph" w:customStyle="1" w:styleId="F41BABB55A69774F920A3484C52F301C">
    <w:name w:val="F41BABB55A69774F920A3484C52F301C"/>
  </w:style>
  <w:style w:type="paragraph" w:customStyle="1" w:styleId="FBA94B5749B7D744B182B05326760C96">
    <w:name w:val="FBA94B5749B7D744B182B05326760C96"/>
  </w:style>
  <w:style w:type="paragraph" w:customStyle="1" w:styleId="2F842CD5B32035428A095A43DA5CB751">
    <w:name w:val="2F842CD5B32035428A095A43DA5CB751"/>
  </w:style>
  <w:style w:type="paragraph" w:customStyle="1" w:styleId="28FC50A950807C4ABDE255537244C248">
    <w:name w:val="28FC50A950807C4ABDE255537244C248"/>
  </w:style>
  <w:style w:type="paragraph" w:customStyle="1" w:styleId="9CC5FEC22C8A4C448AD5442A07B6E323">
    <w:name w:val="9CC5FEC22C8A4C448AD5442A07B6E323"/>
  </w:style>
  <w:style w:type="paragraph" w:customStyle="1" w:styleId="08287BC052ADC643A19016B15C01D5C6">
    <w:name w:val="08287BC052ADC643A19016B15C01D5C6"/>
  </w:style>
  <w:style w:type="paragraph" w:customStyle="1" w:styleId="EB316A701F52F04CA36EC702D9107588">
    <w:name w:val="EB316A701F52F04CA36EC702D9107588"/>
  </w:style>
  <w:style w:type="paragraph" w:customStyle="1" w:styleId="808854856AFF2446ACD602C5A17AD09E">
    <w:name w:val="808854856AFF2446ACD602C5A17AD09E"/>
    <w:rsid w:val="004B25E4"/>
  </w:style>
  <w:style w:type="paragraph" w:customStyle="1" w:styleId="E27162395ABAEA4E83D54CD36E0595F0">
    <w:name w:val="E27162395ABAEA4E83D54CD36E0595F0"/>
    <w:rsid w:val="004B25E4"/>
  </w:style>
  <w:style w:type="paragraph" w:customStyle="1" w:styleId="30A820A053EF1F4C901ECB26D8876409">
    <w:name w:val="30A820A053EF1F4C901ECB26D8876409"/>
    <w:rsid w:val="004B25E4"/>
  </w:style>
  <w:style w:type="paragraph" w:customStyle="1" w:styleId="E6521C595771244CB075205FFD4417BC">
    <w:name w:val="E6521C595771244CB075205FFD4417BC"/>
    <w:rsid w:val="004B25E4"/>
  </w:style>
  <w:style w:type="paragraph" w:customStyle="1" w:styleId="AC6A356AC906E84FB309AF61901F13B9">
    <w:name w:val="AC6A356AC906E84FB309AF61901F13B9"/>
    <w:rsid w:val="004B25E4"/>
  </w:style>
  <w:style w:type="paragraph" w:customStyle="1" w:styleId="985F766A0742564EA23D833772063067">
    <w:name w:val="985F766A0742564EA23D833772063067"/>
    <w:rsid w:val="004B25E4"/>
  </w:style>
  <w:style w:type="paragraph" w:customStyle="1" w:styleId="CB03F97039F32E44BDA5B51AE0E4A6A2">
    <w:name w:val="CB03F97039F32E44BDA5B51AE0E4A6A2"/>
    <w:rsid w:val="004B25E4"/>
  </w:style>
  <w:style w:type="paragraph" w:customStyle="1" w:styleId="ECA334CCEB40AB4494C29367515F471A">
    <w:name w:val="ECA334CCEB40AB4494C29367515F471A"/>
    <w:rsid w:val="004B25E4"/>
  </w:style>
  <w:style w:type="paragraph" w:customStyle="1" w:styleId="56DD1D10373E244683ED2D974F803B3F">
    <w:name w:val="56DD1D10373E244683ED2D974F803B3F"/>
    <w:rsid w:val="004B25E4"/>
  </w:style>
  <w:style w:type="paragraph" w:customStyle="1" w:styleId="EA55B375DAABC0468DAABE00229A2D93">
    <w:name w:val="EA55B375DAABC0468DAABE00229A2D93"/>
    <w:rsid w:val="004B25E4"/>
  </w:style>
  <w:style w:type="paragraph" w:customStyle="1" w:styleId="9DE11A90EA832A41B99379039C2CC28E">
    <w:name w:val="9DE11A90EA832A41B99379039C2CC28E"/>
    <w:rsid w:val="004B25E4"/>
  </w:style>
  <w:style w:type="paragraph" w:customStyle="1" w:styleId="8ABAB08D0CD82341ADF9B6A515E4FAE6">
    <w:name w:val="8ABAB08D0CD82341ADF9B6A515E4FAE6"/>
    <w:rsid w:val="004B25E4"/>
  </w:style>
  <w:style w:type="paragraph" w:customStyle="1" w:styleId="9187AC669565184BA1B139831F9CF309">
    <w:name w:val="9187AC669565184BA1B139831F9CF309"/>
    <w:rsid w:val="004B25E4"/>
  </w:style>
  <w:style w:type="paragraph" w:customStyle="1" w:styleId="D45FA6EA2A06544891FF0B05C3F03307">
    <w:name w:val="D45FA6EA2A06544891FF0B05C3F03307"/>
    <w:rsid w:val="004B25E4"/>
  </w:style>
  <w:style w:type="paragraph" w:customStyle="1" w:styleId="CE30228CEBF2E847820B375CB8A66304">
    <w:name w:val="CE30228CEBF2E847820B375CB8A66304"/>
    <w:rsid w:val="004B25E4"/>
  </w:style>
  <w:style w:type="paragraph" w:customStyle="1" w:styleId="C17C35A9E6D90A4EABD1E7E093BCEBCD">
    <w:name w:val="C17C35A9E6D90A4EABD1E7E093BCEBCD"/>
    <w:rsid w:val="004B25E4"/>
  </w:style>
  <w:style w:type="paragraph" w:customStyle="1" w:styleId="44422AC0C1CD9944AA7E8F92EC8FD7FC">
    <w:name w:val="44422AC0C1CD9944AA7E8F92EC8FD7FC"/>
    <w:rsid w:val="004B25E4"/>
  </w:style>
  <w:style w:type="paragraph" w:customStyle="1" w:styleId="8A7C7F21304075439574D56B201426D0">
    <w:name w:val="8A7C7F21304075439574D56B201426D0"/>
    <w:rsid w:val="004B25E4"/>
  </w:style>
  <w:style w:type="paragraph" w:customStyle="1" w:styleId="09E9387573B6BF42B91C2A5B71E15DC7">
    <w:name w:val="09E9387573B6BF42B91C2A5B71E15DC7"/>
    <w:rsid w:val="004B25E4"/>
  </w:style>
  <w:style w:type="paragraph" w:customStyle="1" w:styleId="96423DEFDBE1F140A80DD8B582CE440F">
    <w:name w:val="96423DEFDBE1F140A80DD8B582CE440F"/>
    <w:rsid w:val="004B25E4"/>
  </w:style>
  <w:style w:type="paragraph" w:customStyle="1" w:styleId="8AA7EF8462624348BF8F6949237CAF74">
    <w:name w:val="8AA7EF8462624348BF8F6949237CAF74"/>
    <w:rsid w:val="004B25E4"/>
  </w:style>
  <w:style w:type="paragraph" w:customStyle="1" w:styleId="99CE439D8AD3DE409A095CDBF0C0E775">
    <w:name w:val="99CE439D8AD3DE409A095CDBF0C0E775"/>
    <w:rsid w:val="004B25E4"/>
  </w:style>
  <w:style w:type="paragraph" w:customStyle="1" w:styleId="9C288FBF1A9A474686A591BF4073D49E">
    <w:name w:val="9C288FBF1A9A474686A591BF4073D49E"/>
    <w:rsid w:val="004B25E4"/>
  </w:style>
  <w:style w:type="paragraph" w:customStyle="1" w:styleId="6A30586B78DD6047953F98D3017678AD">
    <w:name w:val="6A30586B78DD6047953F98D3017678AD"/>
    <w:rsid w:val="004B25E4"/>
  </w:style>
  <w:style w:type="paragraph" w:customStyle="1" w:styleId="93DEBDF8F4CAB2448B8633181ABE698C">
    <w:name w:val="93DEBDF8F4CAB2448B8633181ABE698C"/>
    <w:rsid w:val="004B25E4"/>
  </w:style>
  <w:style w:type="paragraph" w:customStyle="1" w:styleId="622C932A5C9112469E4196509079570C">
    <w:name w:val="622C932A5C9112469E4196509079570C"/>
    <w:rsid w:val="004B25E4"/>
  </w:style>
  <w:style w:type="paragraph" w:customStyle="1" w:styleId="BEE05E486DE09146931079B200543C78">
    <w:name w:val="BEE05E486DE09146931079B200543C78"/>
    <w:rsid w:val="004B25E4"/>
  </w:style>
  <w:style w:type="paragraph" w:customStyle="1" w:styleId="BA0748EC0D6D15459ADE35A6D1ED1911">
    <w:name w:val="BA0748EC0D6D15459ADE35A6D1ED1911"/>
    <w:rsid w:val="004B25E4"/>
  </w:style>
  <w:style w:type="paragraph" w:customStyle="1" w:styleId="1CD2EC999BEC7440841732AA6542316E">
    <w:name w:val="1CD2EC999BEC7440841732AA6542316E"/>
    <w:rsid w:val="004B25E4"/>
  </w:style>
  <w:style w:type="paragraph" w:customStyle="1" w:styleId="3DFA824CC426974D9045BA2410DD7338">
    <w:name w:val="3DFA824CC426974D9045BA2410DD7338"/>
    <w:rsid w:val="004B25E4"/>
  </w:style>
  <w:style w:type="paragraph" w:customStyle="1" w:styleId="1DF81661688BAC48950EBB1E1617AEC9">
    <w:name w:val="1DF81661688BAC48950EBB1E1617AEC9"/>
    <w:rsid w:val="004B25E4"/>
  </w:style>
  <w:style w:type="paragraph" w:customStyle="1" w:styleId="6731067CD99AA54696730D789E766E2A">
    <w:name w:val="6731067CD99AA54696730D789E766E2A"/>
    <w:rsid w:val="004B25E4"/>
  </w:style>
  <w:style w:type="paragraph" w:customStyle="1" w:styleId="F2384F67DB984E4B9ED838676ADAA498">
    <w:name w:val="F2384F67DB984E4B9ED838676ADAA498"/>
    <w:rsid w:val="004B25E4"/>
  </w:style>
  <w:style w:type="paragraph" w:customStyle="1" w:styleId="2816F3D16B06EF4EBA5F82DFC1977A92">
    <w:name w:val="2816F3D16B06EF4EBA5F82DFC1977A92"/>
    <w:rsid w:val="004B25E4"/>
  </w:style>
  <w:style w:type="paragraph" w:customStyle="1" w:styleId="BA80E069F41E3C42AE913F433D7B59C8">
    <w:name w:val="BA80E069F41E3C42AE913F433D7B59C8"/>
    <w:rsid w:val="004B25E4"/>
  </w:style>
  <w:style w:type="paragraph" w:customStyle="1" w:styleId="5F50D01D0A763A4EB69289FAC474CDD3">
    <w:name w:val="5F50D01D0A763A4EB69289FAC474CDD3"/>
    <w:rsid w:val="004B25E4"/>
  </w:style>
  <w:style w:type="paragraph" w:customStyle="1" w:styleId="5CDB811B35BF984A88C17CB0A0361D37">
    <w:name w:val="5CDB811B35BF984A88C17CB0A0361D37"/>
    <w:rsid w:val="004B25E4"/>
  </w:style>
  <w:style w:type="paragraph" w:customStyle="1" w:styleId="F7775AE47B2B584891333EBB0BD1E4C8">
    <w:name w:val="F7775AE47B2B584891333EBB0BD1E4C8"/>
    <w:rsid w:val="004B25E4"/>
  </w:style>
  <w:style w:type="paragraph" w:customStyle="1" w:styleId="3104EDA39B27A342B9993A90D58939D0">
    <w:name w:val="3104EDA39B27A342B9993A90D58939D0"/>
    <w:rsid w:val="004B25E4"/>
  </w:style>
  <w:style w:type="paragraph" w:customStyle="1" w:styleId="6A0FFAB47DF28F4CB9AE9D032D5363AD">
    <w:name w:val="6A0FFAB47DF28F4CB9AE9D032D5363AD"/>
    <w:rsid w:val="004B25E4"/>
  </w:style>
  <w:style w:type="paragraph" w:customStyle="1" w:styleId="4B1707385886B144B0C84709D9A200D9">
    <w:name w:val="4B1707385886B144B0C84709D9A200D9"/>
    <w:rsid w:val="004B25E4"/>
  </w:style>
  <w:style w:type="paragraph" w:customStyle="1" w:styleId="003A3C05DC28D040AEA9822B1E63D7B1">
    <w:name w:val="003A3C05DC28D040AEA9822B1E63D7B1"/>
    <w:rsid w:val="004B25E4"/>
  </w:style>
  <w:style w:type="paragraph" w:customStyle="1" w:styleId="E537A9D1EC69794A80CAD2532FDADE81">
    <w:name w:val="E537A9D1EC69794A80CAD2532FDADE81"/>
    <w:rsid w:val="004B25E4"/>
  </w:style>
  <w:style w:type="paragraph" w:customStyle="1" w:styleId="0FFD425C5B33EB4EBDC9EDBBC1536B93">
    <w:name w:val="0FFD425C5B33EB4EBDC9EDBBC1536B93"/>
    <w:rsid w:val="004B25E4"/>
  </w:style>
  <w:style w:type="paragraph" w:customStyle="1" w:styleId="2136E959C2C4554C99F8EEBADA1D3135">
    <w:name w:val="2136E959C2C4554C99F8EEBADA1D3135"/>
    <w:rsid w:val="004B25E4"/>
  </w:style>
  <w:style w:type="paragraph" w:customStyle="1" w:styleId="A8F42E865B276F4B8F0EC65233D78384">
    <w:name w:val="A8F42E865B276F4B8F0EC65233D78384"/>
    <w:rsid w:val="004B25E4"/>
  </w:style>
  <w:style w:type="paragraph" w:customStyle="1" w:styleId="ADA4B455A7B2804E8350707C2E8F55CA">
    <w:name w:val="ADA4B455A7B2804E8350707C2E8F55CA"/>
    <w:rsid w:val="004B25E4"/>
  </w:style>
  <w:style w:type="paragraph" w:customStyle="1" w:styleId="193D7734B10E4341A0E5497CD5C3EB7B">
    <w:name w:val="193D7734B10E4341A0E5497CD5C3EB7B"/>
    <w:rsid w:val="004B25E4"/>
  </w:style>
  <w:style w:type="paragraph" w:customStyle="1" w:styleId="85B6FBBA87BD974E8EBBBD272BBCAC19">
    <w:name w:val="85B6FBBA87BD974E8EBBBD272BBCAC19"/>
    <w:rsid w:val="004B25E4"/>
  </w:style>
  <w:style w:type="paragraph" w:customStyle="1" w:styleId="8A67C4EEC5CF3246AEACCD8CD1218616">
    <w:name w:val="8A67C4EEC5CF3246AEACCD8CD1218616"/>
    <w:rsid w:val="004B25E4"/>
  </w:style>
  <w:style w:type="paragraph" w:customStyle="1" w:styleId="7D2A72C189A6AA4695154A3A5AD9D31D">
    <w:name w:val="7D2A72C189A6AA4695154A3A5AD9D31D"/>
    <w:rsid w:val="004B25E4"/>
  </w:style>
  <w:style w:type="paragraph" w:customStyle="1" w:styleId="BA91342628114043A2CDCBE69EFA140B">
    <w:name w:val="BA91342628114043A2CDCBE69EFA140B"/>
    <w:rsid w:val="004B25E4"/>
  </w:style>
  <w:style w:type="paragraph" w:customStyle="1" w:styleId="B0F05A134FF6C14989790BAE8F1BC626">
    <w:name w:val="B0F05A134FF6C14989790BAE8F1BC626"/>
    <w:rsid w:val="004B25E4"/>
  </w:style>
  <w:style w:type="paragraph" w:customStyle="1" w:styleId="C4A46F2A59F32849817BEEE67CB7A013">
    <w:name w:val="C4A46F2A59F32849817BEEE67CB7A013"/>
    <w:rsid w:val="004B25E4"/>
  </w:style>
  <w:style w:type="paragraph" w:customStyle="1" w:styleId="B956A0A77A4B0F4C89396198E027C1A3">
    <w:name w:val="B956A0A77A4B0F4C89396198E027C1A3"/>
    <w:rsid w:val="004B25E4"/>
  </w:style>
  <w:style w:type="paragraph" w:customStyle="1" w:styleId="19B4D6F8FDC17144BD45BC8C64D8035C">
    <w:name w:val="19B4D6F8FDC17144BD45BC8C64D8035C"/>
    <w:rsid w:val="004B25E4"/>
  </w:style>
  <w:style w:type="paragraph" w:customStyle="1" w:styleId="93CA9ED3D1E7B34E85EBB61A48350B8C">
    <w:name w:val="93CA9ED3D1E7B34E85EBB61A48350B8C"/>
    <w:rsid w:val="004B25E4"/>
  </w:style>
  <w:style w:type="paragraph" w:customStyle="1" w:styleId="746BA85561D49E42982771BBE02F4DEB">
    <w:name w:val="746BA85561D49E42982771BBE02F4DEB"/>
    <w:rsid w:val="004B25E4"/>
  </w:style>
  <w:style w:type="paragraph" w:customStyle="1" w:styleId="5CFA5D5E9C31774A85BF885E28B0E705">
    <w:name w:val="5CFA5D5E9C31774A85BF885E28B0E705"/>
    <w:rsid w:val="004B25E4"/>
  </w:style>
  <w:style w:type="paragraph" w:customStyle="1" w:styleId="2B5016F38BEB8F4CA164E7A4A48A8D59">
    <w:name w:val="2B5016F38BEB8F4CA164E7A4A48A8D59"/>
    <w:rsid w:val="004B25E4"/>
  </w:style>
  <w:style w:type="paragraph" w:customStyle="1" w:styleId="E52722DE2EEEE541B46FA0202E20B1A8">
    <w:name w:val="E52722DE2EEEE541B46FA0202E20B1A8"/>
    <w:rsid w:val="004B25E4"/>
  </w:style>
  <w:style w:type="paragraph" w:customStyle="1" w:styleId="51CCDA991D77C14E88D0F0EE15AE515D">
    <w:name w:val="51CCDA991D77C14E88D0F0EE15AE515D"/>
    <w:rsid w:val="004B25E4"/>
  </w:style>
  <w:style w:type="paragraph" w:customStyle="1" w:styleId="847E241B06F20F4C86C2676620865888">
    <w:name w:val="847E241B06F20F4C86C2676620865888"/>
    <w:rsid w:val="004B25E4"/>
  </w:style>
  <w:style w:type="paragraph" w:customStyle="1" w:styleId="D0FFE5C71BDE98469DA778B578063D31">
    <w:name w:val="D0FFE5C71BDE98469DA778B578063D31"/>
    <w:rsid w:val="004B25E4"/>
  </w:style>
  <w:style w:type="paragraph" w:customStyle="1" w:styleId="4AC353F64DB3B948A8C98A1A223A0393">
    <w:name w:val="4AC353F64DB3B948A8C98A1A223A0393"/>
    <w:rsid w:val="004B25E4"/>
  </w:style>
  <w:style w:type="paragraph" w:customStyle="1" w:styleId="D19F65EBCCC06240813DF0486663FEDF">
    <w:name w:val="D19F65EBCCC06240813DF0486663FEDF"/>
    <w:rsid w:val="004B25E4"/>
  </w:style>
  <w:style w:type="paragraph" w:customStyle="1" w:styleId="F3F86E467156B345A4985FF5EFB59397">
    <w:name w:val="F3F86E467156B345A4985FF5EFB59397"/>
    <w:rsid w:val="004B25E4"/>
  </w:style>
  <w:style w:type="paragraph" w:customStyle="1" w:styleId="F6F00898FF5CEB4CBF047AAF48AF1E21">
    <w:name w:val="F6F00898FF5CEB4CBF047AAF48AF1E21"/>
    <w:rsid w:val="004B25E4"/>
  </w:style>
  <w:style w:type="paragraph" w:customStyle="1" w:styleId="74D2E285764D7B4D949C9B8BE2223AFB">
    <w:name w:val="74D2E285764D7B4D949C9B8BE2223AFB"/>
    <w:rsid w:val="004B25E4"/>
  </w:style>
  <w:style w:type="paragraph" w:customStyle="1" w:styleId="93B333D317A77146AA08229D94886863">
    <w:name w:val="93B333D317A77146AA08229D94886863"/>
    <w:rsid w:val="004B25E4"/>
  </w:style>
  <w:style w:type="paragraph" w:customStyle="1" w:styleId="791A4D8025909B4B943E8588806B2C3E">
    <w:name w:val="791A4D8025909B4B943E8588806B2C3E"/>
    <w:rsid w:val="004B25E4"/>
  </w:style>
  <w:style w:type="paragraph" w:customStyle="1" w:styleId="3EFEC8A46ACF6B49A23C4D9433D8BADF">
    <w:name w:val="3EFEC8A46ACF6B49A23C4D9433D8BADF"/>
    <w:rsid w:val="004B25E4"/>
  </w:style>
  <w:style w:type="paragraph" w:customStyle="1" w:styleId="17CBC486A4D82541BAF46D1B36A6C77A">
    <w:name w:val="17CBC486A4D82541BAF46D1B36A6C77A"/>
    <w:rsid w:val="004B25E4"/>
  </w:style>
  <w:style w:type="paragraph" w:customStyle="1" w:styleId="3BCD2207F001EB48AF64EA0807F0AFA3">
    <w:name w:val="3BCD2207F001EB48AF64EA0807F0AFA3"/>
    <w:rsid w:val="004B25E4"/>
  </w:style>
  <w:style w:type="paragraph" w:customStyle="1" w:styleId="FBB2DF0B2C11E446947091A2811E4E0B">
    <w:name w:val="FBB2DF0B2C11E446947091A2811E4E0B"/>
    <w:rsid w:val="004B25E4"/>
  </w:style>
  <w:style w:type="paragraph" w:customStyle="1" w:styleId="BE7250E513FAAE45928EEBBB823F03BB">
    <w:name w:val="BE7250E513FAAE45928EEBBB823F03BB"/>
    <w:rsid w:val="004B25E4"/>
  </w:style>
  <w:style w:type="paragraph" w:customStyle="1" w:styleId="165CD05222BD2644960B255A5878FA21">
    <w:name w:val="165CD05222BD2644960B255A5878FA21"/>
    <w:rsid w:val="004B25E4"/>
  </w:style>
  <w:style w:type="paragraph" w:customStyle="1" w:styleId="8543CF972724F14A9CDB29C7B5772FF4">
    <w:name w:val="8543CF972724F14A9CDB29C7B5772FF4"/>
    <w:rsid w:val="004B25E4"/>
  </w:style>
  <w:style w:type="paragraph" w:customStyle="1" w:styleId="907F67587B55134C863D5E6B3716E9D3">
    <w:name w:val="907F67587B55134C863D5E6B3716E9D3"/>
    <w:rsid w:val="004B25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Initials Resume 2">
      <a:dk1>
        <a:sysClr val="windowText" lastClr="000000"/>
      </a:dk1>
      <a:lt1>
        <a:sysClr val="window" lastClr="FFFFFF"/>
      </a:lt1>
      <a:dk2>
        <a:srgbClr val="58595B"/>
      </a:dk2>
      <a:lt2>
        <a:srgbClr val="E7E8E9"/>
      </a:lt2>
      <a:accent1>
        <a:srgbClr val="E76F34"/>
      </a:accent1>
      <a:accent2>
        <a:srgbClr val="D12D27"/>
      </a:accent2>
      <a:accent3>
        <a:srgbClr val="DED091"/>
      </a:accent3>
      <a:accent4>
        <a:srgbClr val="ACB463"/>
      </a:accent4>
      <a:accent5>
        <a:srgbClr val="90BAC4"/>
      </a:accent5>
      <a:accent6>
        <a:srgbClr val="60A1AE"/>
      </a:accent6>
      <a:hlink>
        <a:srgbClr val="F79032"/>
      </a:hlink>
      <a:folHlink>
        <a:srgbClr val="F8C47A"/>
      </a:folHlink>
    </a:clrScheme>
    <a:fontScheme name="Civic">
      <a:majorFont>
        <a:latin typeface="Georgia"/>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华文新魏"/>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57C24-9BC8-DE4D-BCCE-579BD9150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Corner Resume.dotx</Template>
  <TotalTime>85</TotalTime>
  <Pages>5</Pages>
  <Words>689</Words>
  <Characters>4146</Characters>
  <Application>Microsoft Macintosh Word</Application>
  <DocSecurity>0</DocSecurity>
  <Lines>129</Lines>
  <Paragraphs>43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4792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Bao</dc:creator>
  <cp:keywords/>
  <dc:description/>
  <cp:lastModifiedBy>Tiffany Bao</cp:lastModifiedBy>
  <cp:revision>2</cp:revision>
  <dcterms:created xsi:type="dcterms:W3CDTF">2018-01-16T04:52:00Z</dcterms:created>
  <dcterms:modified xsi:type="dcterms:W3CDTF">2018-01-17T22:03:00Z</dcterms:modified>
  <cp:category/>
</cp:coreProperties>
</file>